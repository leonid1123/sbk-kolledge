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091" w:rsidRDefault="00C06091" w:rsidP="005F60FE">
      <w:pPr>
        <w:spacing w:after="0" w:line="240" w:lineRule="auto"/>
      </w:pPr>
    </w:p>
    <w:p w:rsidR="00C06091" w:rsidRPr="00FF51EF" w:rsidRDefault="00C06091" w:rsidP="00D820BB">
      <w:pPr>
        <w:tabs>
          <w:tab w:val="left" w:pos="1358"/>
          <w:tab w:val="center" w:pos="5233"/>
        </w:tabs>
        <w:spacing w:after="0"/>
        <w:jc w:val="center"/>
      </w:pPr>
      <w:r w:rsidRPr="00FF51EF">
        <w:t>Частное учреждение профессиональная образовательная организация</w:t>
      </w:r>
    </w:p>
    <w:p w:rsidR="00C06091" w:rsidRPr="00FF51EF" w:rsidRDefault="00C06091" w:rsidP="00334236">
      <w:pPr>
        <w:spacing w:after="0" w:line="240" w:lineRule="auto"/>
        <w:jc w:val="center"/>
        <w:rPr>
          <w:b/>
          <w:bCs/>
        </w:rPr>
      </w:pPr>
      <w:r w:rsidRPr="00FF51EF">
        <w:rPr>
          <w:b/>
          <w:bCs/>
        </w:rPr>
        <w:t>«СТОЛИЧНЫЙ БИЗНЕС КОЛЛЕДЖ»</w:t>
      </w:r>
    </w:p>
    <w:p w:rsidR="00C06091" w:rsidRDefault="00C06091" w:rsidP="00334236">
      <w:pPr>
        <w:spacing w:after="0" w:line="240" w:lineRule="auto"/>
        <w:jc w:val="center"/>
        <w:rPr>
          <w:b/>
          <w:sz w:val="22"/>
          <w:szCs w:val="22"/>
        </w:rPr>
      </w:pPr>
      <w:r w:rsidRPr="00066F87">
        <w:rPr>
          <w:b/>
          <w:sz w:val="22"/>
          <w:szCs w:val="22"/>
        </w:rPr>
        <w:t>ЗАЧЕТНО - ЭКЗАМЕНАЦИОННАЯ   ВЕДОМОСТЬ</w:t>
      </w:r>
    </w:p>
    <w:p w:rsidR="00C06091" w:rsidRPr="00066F87" w:rsidRDefault="00C06091" w:rsidP="00334236">
      <w:pPr>
        <w:spacing w:after="0" w:line="240" w:lineRule="auto"/>
        <w:jc w:val="center"/>
        <w:rPr>
          <w:b/>
          <w:sz w:val="22"/>
          <w:szCs w:val="22"/>
        </w:rPr>
      </w:pPr>
    </w:p>
    <w:p w:rsidR="00C06091" w:rsidRDefault="00C06091" w:rsidP="00334236">
      <w:pPr>
        <w:spacing w:after="0" w:line="240" w:lineRule="auto"/>
        <w:rPr>
          <w:b/>
        </w:rPr>
      </w:pPr>
      <w:r>
        <w:t xml:space="preserve">Дисциплина____Инструментальные средства разработки ПО _____________      Группа      </w:t>
      </w:r>
      <w:r>
        <w:rPr>
          <w:b/>
        </w:rPr>
        <w:t>1204 ком</w:t>
      </w:r>
    </w:p>
    <w:p w:rsidR="00C06091" w:rsidRPr="00066F87" w:rsidRDefault="00C06091" w:rsidP="00334236">
      <w:pPr>
        <w:spacing w:after="0" w:line="240" w:lineRule="auto"/>
        <w:jc w:val="right"/>
        <w:rPr>
          <w:b/>
        </w:rPr>
      </w:pPr>
      <w:r>
        <w:rPr>
          <w:b/>
        </w:rPr>
        <w:t xml:space="preserve">  </w:t>
      </w:r>
      <w:r>
        <w:rPr>
          <w:sz w:val="16"/>
          <w:szCs w:val="16"/>
        </w:rPr>
        <w:t>зачет / экзамен</w:t>
      </w:r>
    </w:p>
    <w:p w:rsidR="00C06091" w:rsidRDefault="00C06091" w:rsidP="00334236">
      <w:pPr>
        <w:spacing w:after="0" w:line="240" w:lineRule="auto"/>
        <w:jc w:val="both"/>
      </w:pPr>
      <w:r>
        <w:t xml:space="preserve">Преподаватель _____Наумов В.А. ____________                              </w:t>
      </w:r>
      <w:r>
        <w:tab/>
        <w:t>Дата___23.12.2020 ______</w:t>
      </w:r>
    </w:p>
    <w:p w:rsidR="00C06091" w:rsidRDefault="00C06091" w:rsidP="00334236">
      <w:pPr>
        <w:spacing w:after="0" w:line="240" w:lineRule="auto"/>
        <w:jc w:val="both"/>
      </w:pPr>
    </w:p>
    <w:tbl>
      <w:tblPr>
        <w:tblW w:w="1137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3"/>
        <w:gridCol w:w="4429"/>
        <w:gridCol w:w="1701"/>
        <w:gridCol w:w="1276"/>
        <w:gridCol w:w="1701"/>
        <w:gridCol w:w="1735"/>
      </w:tblGrid>
      <w:tr w:rsidR="00C06091" w:rsidRPr="00FD55F2" w:rsidTr="00334236">
        <w:tc>
          <w:tcPr>
            <w:tcW w:w="533" w:type="dxa"/>
          </w:tcPr>
          <w:p w:rsidR="00C06091" w:rsidRPr="00FD55F2" w:rsidRDefault="00C06091" w:rsidP="00334236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4429" w:type="dxa"/>
            <w:vAlign w:val="bottom"/>
          </w:tcPr>
          <w:p w:rsidR="00C06091" w:rsidRPr="00FD55F2" w:rsidRDefault="00C06091" w:rsidP="0033423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1701" w:type="dxa"/>
          </w:tcPr>
          <w:p w:rsidR="00C06091" w:rsidRPr="00FD55F2" w:rsidRDefault="00C06091" w:rsidP="0033423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№ зачетной книжки</w:t>
            </w:r>
          </w:p>
        </w:tc>
        <w:tc>
          <w:tcPr>
            <w:tcW w:w="1276" w:type="dxa"/>
          </w:tcPr>
          <w:p w:rsidR="00C06091" w:rsidRPr="00FD55F2" w:rsidRDefault="00C06091" w:rsidP="0033423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№ билета</w:t>
            </w:r>
          </w:p>
        </w:tc>
        <w:tc>
          <w:tcPr>
            <w:tcW w:w="1701" w:type="dxa"/>
          </w:tcPr>
          <w:p w:rsidR="00C06091" w:rsidRPr="00FD55F2" w:rsidRDefault="00C06091" w:rsidP="0033423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735" w:type="dxa"/>
          </w:tcPr>
          <w:p w:rsidR="00C06091" w:rsidRPr="00FD55F2" w:rsidRDefault="00C06091" w:rsidP="0033423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C06091" w:rsidRPr="00F076D8" w:rsidTr="00334236">
        <w:trPr>
          <w:trHeight w:val="106"/>
        </w:trPr>
        <w:tc>
          <w:tcPr>
            <w:tcW w:w="533" w:type="dxa"/>
          </w:tcPr>
          <w:p w:rsidR="00C06091" w:rsidRPr="00F076D8" w:rsidRDefault="00C06091" w:rsidP="000230FA">
            <w:pPr>
              <w:pStyle w:val="NoSpacing"/>
              <w:ind w:left="360"/>
              <w:rPr>
                <w:sz w:val="22"/>
                <w:szCs w:val="22"/>
              </w:rPr>
            </w:pPr>
          </w:p>
        </w:tc>
        <w:tc>
          <w:tcPr>
            <w:tcW w:w="4429" w:type="dxa"/>
          </w:tcPr>
          <w:p w:rsidR="00C06091" w:rsidRPr="000230FA" w:rsidRDefault="00C06091" w:rsidP="000230FA">
            <w:pPr>
              <w:jc w:val="center"/>
              <w:rPr>
                <w:i/>
                <w:szCs w:val="36"/>
              </w:rPr>
            </w:pPr>
            <w:r w:rsidRPr="000230FA">
              <w:rPr>
                <w:i/>
              </w:rPr>
              <w:t>На базе 11 класса</w:t>
            </w:r>
          </w:p>
        </w:tc>
        <w:tc>
          <w:tcPr>
            <w:tcW w:w="1701" w:type="dxa"/>
          </w:tcPr>
          <w:p w:rsidR="00C06091" w:rsidRPr="00001B20" w:rsidRDefault="00C06091" w:rsidP="00334236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35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</w:p>
        </w:tc>
      </w:tr>
      <w:tr w:rsidR="00C06091" w:rsidRPr="00F076D8" w:rsidTr="00334236">
        <w:tc>
          <w:tcPr>
            <w:tcW w:w="533" w:type="dxa"/>
          </w:tcPr>
          <w:p w:rsidR="00C06091" w:rsidRPr="00F076D8" w:rsidRDefault="00C06091" w:rsidP="00334236">
            <w:pPr>
              <w:pStyle w:val="NoSpacing"/>
              <w:numPr>
                <w:ilvl w:val="0"/>
                <w:numId w:val="8"/>
              </w:numPr>
              <w:ind w:left="426" w:hanging="426"/>
              <w:rPr>
                <w:sz w:val="22"/>
                <w:szCs w:val="22"/>
              </w:rPr>
            </w:pPr>
            <w:r w:rsidRPr="00F076D8">
              <w:rPr>
                <w:sz w:val="22"/>
                <w:szCs w:val="22"/>
              </w:rPr>
              <w:t xml:space="preserve"> </w:t>
            </w:r>
          </w:p>
        </w:tc>
        <w:tc>
          <w:tcPr>
            <w:tcW w:w="4429" w:type="dxa"/>
          </w:tcPr>
          <w:p w:rsidR="00C06091" w:rsidRPr="000230FA" w:rsidRDefault="00C06091" w:rsidP="000230FA">
            <w:pPr>
              <w:tabs>
                <w:tab w:val="left" w:pos="4543"/>
              </w:tabs>
              <w:autoSpaceDE w:val="0"/>
              <w:autoSpaceDN w:val="0"/>
              <w:adjustRightInd w:val="0"/>
              <w:spacing w:after="0" w:line="240" w:lineRule="auto"/>
              <w:rPr>
                <w:iCs/>
                <w:color w:val="000000"/>
              </w:rPr>
            </w:pPr>
            <w:r w:rsidRPr="000230FA">
              <w:rPr>
                <w:iCs/>
                <w:color w:val="000000"/>
              </w:rPr>
              <w:t>Ашхарава Сабир Сафарович</w:t>
            </w:r>
            <w:r w:rsidRPr="000230FA">
              <w:rPr>
                <w:iCs/>
                <w:color w:val="000000"/>
              </w:rPr>
              <w:tab/>
            </w:r>
          </w:p>
        </w:tc>
        <w:tc>
          <w:tcPr>
            <w:tcW w:w="1701" w:type="dxa"/>
          </w:tcPr>
          <w:p w:rsidR="00C06091" w:rsidRPr="0091592C" w:rsidRDefault="00C06091" w:rsidP="00334236">
            <w:pPr>
              <w:pStyle w:val="NoSpacing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КОМ-093/19</w:t>
            </w:r>
          </w:p>
        </w:tc>
        <w:tc>
          <w:tcPr>
            <w:tcW w:w="1276" w:type="dxa"/>
          </w:tcPr>
          <w:p w:rsidR="00C06091" w:rsidRPr="00F076D8" w:rsidRDefault="00C06091" w:rsidP="00AC5F5E"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</w:t>
            </w:r>
          </w:p>
        </w:tc>
        <w:tc>
          <w:tcPr>
            <w:tcW w:w="1701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(отл.)</w:t>
            </w:r>
          </w:p>
        </w:tc>
        <w:tc>
          <w:tcPr>
            <w:tcW w:w="1735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C06091" w:rsidRPr="00F076D8" w:rsidTr="00334236">
        <w:trPr>
          <w:trHeight w:val="218"/>
        </w:trPr>
        <w:tc>
          <w:tcPr>
            <w:tcW w:w="533" w:type="dxa"/>
          </w:tcPr>
          <w:p w:rsidR="00C06091" w:rsidRPr="00F076D8" w:rsidRDefault="00C06091" w:rsidP="00334236">
            <w:pPr>
              <w:pStyle w:val="NoSpacing"/>
              <w:numPr>
                <w:ilvl w:val="0"/>
                <w:numId w:val="8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</w:tcPr>
          <w:p w:rsidR="00C06091" w:rsidRPr="000230FA" w:rsidRDefault="00C06091" w:rsidP="000230FA">
            <w:pPr>
              <w:tabs>
                <w:tab w:val="left" w:pos="4543"/>
              </w:tabs>
              <w:autoSpaceDE w:val="0"/>
              <w:autoSpaceDN w:val="0"/>
              <w:adjustRightInd w:val="0"/>
              <w:spacing w:after="0" w:line="240" w:lineRule="auto"/>
              <w:rPr>
                <w:iCs/>
                <w:color w:val="000000"/>
              </w:rPr>
            </w:pPr>
            <w:r w:rsidRPr="000230FA">
              <w:rPr>
                <w:iCs/>
                <w:color w:val="000000"/>
              </w:rPr>
              <w:t>Васильев Владимир Владимирович</w:t>
            </w:r>
            <w:r w:rsidRPr="000230FA">
              <w:rPr>
                <w:iCs/>
                <w:color w:val="000000"/>
              </w:rPr>
              <w:tab/>
            </w:r>
          </w:p>
        </w:tc>
        <w:tc>
          <w:tcPr>
            <w:tcW w:w="1701" w:type="dxa"/>
          </w:tcPr>
          <w:p w:rsidR="00C06091" w:rsidRPr="0091592C" w:rsidRDefault="00C06091" w:rsidP="00334236">
            <w:pPr>
              <w:pStyle w:val="NoSpacing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ком-410/19</w:t>
            </w:r>
          </w:p>
        </w:tc>
        <w:tc>
          <w:tcPr>
            <w:tcW w:w="1276" w:type="dxa"/>
          </w:tcPr>
          <w:p w:rsidR="00C06091" w:rsidRPr="00F076D8" w:rsidRDefault="00C06091" w:rsidP="00AC5F5E"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23</w:t>
            </w:r>
          </w:p>
        </w:tc>
        <w:tc>
          <w:tcPr>
            <w:tcW w:w="1701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(отл.)</w:t>
            </w:r>
          </w:p>
        </w:tc>
        <w:tc>
          <w:tcPr>
            <w:tcW w:w="1735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C06091" w:rsidRPr="00F076D8" w:rsidTr="00334236">
        <w:tc>
          <w:tcPr>
            <w:tcW w:w="533" w:type="dxa"/>
          </w:tcPr>
          <w:p w:rsidR="00C06091" w:rsidRPr="00F076D8" w:rsidRDefault="00C06091" w:rsidP="00334236">
            <w:pPr>
              <w:pStyle w:val="NoSpacing"/>
              <w:numPr>
                <w:ilvl w:val="0"/>
                <w:numId w:val="8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</w:tcPr>
          <w:p w:rsidR="00C06091" w:rsidRPr="000230FA" w:rsidRDefault="00C06091" w:rsidP="000230FA">
            <w:pPr>
              <w:tabs>
                <w:tab w:val="left" w:pos="4543"/>
              </w:tabs>
              <w:autoSpaceDE w:val="0"/>
              <w:autoSpaceDN w:val="0"/>
              <w:adjustRightInd w:val="0"/>
              <w:spacing w:after="0" w:line="240" w:lineRule="auto"/>
              <w:rPr>
                <w:iCs/>
                <w:color w:val="000000"/>
              </w:rPr>
            </w:pPr>
            <w:r w:rsidRPr="000230FA">
              <w:rPr>
                <w:iCs/>
                <w:color w:val="000000"/>
              </w:rPr>
              <w:t>Гаркун Даниил Евгеньевич</w:t>
            </w:r>
            <w:r w:rsidRPr="000230FA">
              <w:rPr>
                <w:iCs/>
                <w:color w:val="000000"/>
              </w:rPr>
              <w:tab/>
            </w:r>
          </w:p>
        </w:tc>
        <w:tc>
          <w:tcPr>
            <w:tcW w:w="1701" w:type="dxa"/>
          </w:tcPr>
          <w:p w:rsidR="00C06091" w:rsidRPr="0091592C" w:rsidRDefault="00C06091" w:rsidP="0033423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Н/О</w:t>
            </w:r>
          </w:p>
        </w:tc>
        <w:tc>
          <w:tcPr>
            <w:tcW w:w="1701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735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C06091" w:rsidRPr="00F076D8" w:rsidTr="00334236">
        <w:tc>
          <w:tcPr>
            <w:tcW w:w="533" w:type="dxa"/>
          </w:tcPr>
          <w:p w:rsidR="00C06091" w:rsidRPr="00F076D8" w:rsidRDefault="00C06091" w:rsidP="00334236">
            <w:pPr>
              <w:pStyle w:val="NoSpacing"/>
              <w:numPr>
                <w:ilvl w:val="0"/>
                <w:numId w:val="8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</w:tcPr>
          <w:p w:rsidR="00C06091" w:rsidRPr="000230FA" w:rsidRDefault="00C06091" w:rsidP="000230FA">
            <w:pPr>
              <w:tabs>
                <w:tab w:val="left" w:pos="4543"/>
              </w:tabs>
              <w:autoSpaceDE w:val="0"/>
              <w:autoSpaceDN w:val="0"/>
              <w:adjustRightInd w:val="0"/>
              <w:spacing w:after="0" w:line="240" w:lineRule="auto"/>
              <w:rPr>
                <w:iCs/>
                <w:color w:val="000000"/>
              </w:rPr>
            </w:pPr>
            <w:r w:rsidRPr="000230FA">
              <w:rPr>
                <w:iCs/>
                <w:color w:val="000000"/>
              </w:rPr>
              <w:t>Глухов Глеб Михайлович</w:t>
            </w:r>
          </w:p>
        </w:tc>
        <w:tc>
          <w:tcPr>
            <w:tcW w:w="1701" w:type="dxa"/>
          </w:tcPr>
          <w:p w:rsidR="00C06091" w:rsidRPr="0091592C" w:rsidRDefault="00C06091" w:rsidP="0033423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Н/О</w:t>
            </w:r>
          </w:p>
        </w:tc>
        <w:tc>
          <w:tcPr>
            <w:tcW w:w="1701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735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C06091" w:rsidRPr="00F076D8" w:rsidTr="00334236">
        <w:tc>
          <w:tcPr>
            <w:tcW w:w="533" w:type="dxa"/>
          </w:tcPr>
          <w:p w:rsidR="00C06091" w:rsidRPr="00F076D8" w:rsidRDefault="00C06091" w:rsidP="00334236">
            <w:pPr>
              <w:pStyle w:val="NoSpacing"/>
              <w:numPr>
                <w:ilvl w:val="0"/>
                <w:numId w:val="8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</w:tcPr>
          <w:p w:rsidR="00C06091" w:rsidRPr="000230FA" w:rsidRDefault="00C06091" w:rsidP="000230FA">
            <w:pPr>
              <w:tabs>
                <w:tab w:val="left" w:pos="4543"/>
              </w:tabs>
              <w:autoSpaceDE w:val="0"/>
              <w:autoSpaceDN w:val="0"/>
              <w:adjustRightInd w:val="0"/>
              <w:spacing w:after="0" w:line="240" w:lineRule="auto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Голдобин Тарас Александрович</w:t>
            </w:r>
          </w:p>
        </w:tc>
        <w:tc>
          <w:tcPr>
            <w:tcW w:w="1701" w:type="dxa"/>
          </w:tcPr>
          <w:p w:rsidR="00C06091" w:rsidRPr="0091592C" w:rsidRDefault="00C06091" w:rsidP="00334236">
            <w:pPr>
              <w:pStyle w:val="NoSpacing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КОМ 1719/19</w:t>
            </w:r>
          </w:p>
        </w:tc>
        <w:tc>
          <w:tcPr>
            <w:tcW w:w="1276" w:type="dxa"/>
          </w:tcPr>
          <w:p w:rsidR="00C06091" w:rsidRPr="00F076D8" w:rsidRDefault="00C06091" w:rsidP="00AC5F5E"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1701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(отл.)</w:t>
            </w:r>
          </w:p>
        </w:tc>
        <w:tc>
          <w:tcPr>
            <w:tcW w:w="1735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C06091" w:rsidRPr="00F076D8" w:rsidTr="00334236">
        <w:tc>
          <w:tcPr>
            <w:tcW w:w="533" w:type="dxa"/>
          </w:tcPr>
          <w:p w:rsidR="00C06091" w:rsidRPr="00F076D8" w:rsidRDefault="00C06091" w:rsidP="00334236">
            <w:pPr>
              <w:pStyle w:val="NoSpacing"/>
              <w:numPr>
                <w:ilvl w:val="0"/>
                <w:numId w:val="8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</w:tcPr>
          <w:p w:rsidR="00C06091" w:rsidRPr="000230FA" w:rsidRDefault="00C06091" w:rsidP="000230FA">
            <w:pPr>
              <w:tabs>
                <w:tab w:val="left" w:pos="4543"/>
              </w:tabs>
              <w:autoSpaceDE w:val="0"/>
              <w:autoSpaceDN w:val="0"/>
              <w:adjustRightInd w:val="0"/>
              <w:spacing w:after="0" w:line="240" w:lineRule="auto"/>
              <w:rPr>
                <w:iCs/>
                <w:color w:val="000000"/>
              </w:rPr>
            </w:pPr>
            <w:r w:rsidRPr="000230FA">
              <w:rPr>
                <w:rFonts w:ascii="yandex-sans" w:hAnsi="yandex-sans"/>
                <w:iCs/>
                <w:color w:val="000000"/>
                <w:sz w:val="23"/>
                <w:szCs w:val="23"/>
                <w:shd w:val="clear" w:color="auto" w:fill="FFFFFF"/>
              </w:rPr>
              <w:t>Голохов Александр Викторович</w:t>
            </w:r>
            <w:r w:rsidRPr="000230FA">
              <w:rPr>
                <w:iCs/>
                <w:color w:val="000000"/>
              </w:rPr>
              <w:tab/>
            </w:r>
          </w:p>
        </w:tc>
        <w:tc>
          <w:tcPr>
            <w:tcW w:w="1701" w:type="dxa"/>
          </w:tcPr>
          <w:p w:rsidR="00C06091" w:rsidRPr="0091592C" w:rsidRDefault="00C06091" w:rsidP="0033423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C06091" w:rsidRPr="00F076D8" w:rsidRDefault="00C06091" w:rsidP="00AC5F5E"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735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C06091" w:rsidRPr="00F076D8" w:rsidTr="00334236">
        <w:tc>
          <w:tcPr>
            <w:tcW w:w="533" w:type="dxa"/>
          </w:tcPr>
          <w:p w:rsidR="00C06091" w:rsidRPr="00F076D8" w:rsidRDefault="00C06091" w:rsidP="00334236">
            <w:pPr>
              <w:pStyle w:val="NoSpacing"/>
              <w:numPr>
                <w:ilvl w:val="0"/>
                <w:numId w:val="8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</w:tcPr>
          <w:p w:rsidR="00C06091" w:rsidRPr="000230FA" w:rsidRDefault="00C06091" w:rsidP="000230FA">
            <w:pPr>
              <w:tabs>
                <w:tab w:val="left" w:pos="4543"/>
              </w:tabs>
              <w:autoSpaceDE w:val="0"/>
              <w:autoSpaceDN w:val="0"/>
              <w:adjustRightInd w:val="0"/>
              <w:spacing w:after="0" w:line="240" w:lineRule="auto"/>
              <w:rPr>
                <w:iCs/>
                <w:color w:val="000000"/>
              </w:rPr>
            </w:pPr>
            <w:r w:rsidRPr="000230FA">
              <w:rPr>
                <w:iCs/>
                <w:color w:val="000000"/>
              </w:rPr>
              <w:t>Давыдова Анастасия Яновна</w:t>
            </w:r>
            <w:r w:rsidRPr="000230FA">
              <w:rPr>
                <w:iCs/>
                <w:color w:val="000000"/>
              </w:rPr>
              <w:tab/>
            </w:r>
          </w:p>
        </w:tc>
        <w:tc>
          <w:tcPr>
            <w:tcW w:w="1701" w:type="dxa"/>
          </w:tcPr>
          <w:p w:rsidR="00C06091" w:rsidRPr="0091592C" w:rsidRDefault="00C06091" w:rsidP="00334236">
            <w:pPr>
              <w:pStyle w:val="NoSpacing"/>
              <w:rPr>
                <w:sz w:val="22"/>
                <w:szCs w:val="22"/>
              </w:rPr>
            </w:pPr>
            <w:r w:rsidRPr="0091592C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97КОМ-101/19</w:t>
            </w:r>
          </w:p>
        </w:tc>
        <w:tc>
          <w:tcPr>
            <w:tcW w:w="1276" w:type="dxa"/>
          </w:tcPr>
          <w:p w:rsidR="00C06091" w:rsidRPr="00F076D8" w:rsidRDefault="00C06091" w:rsidP="00AC5F5E"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24</w:t>
            </w:r>
          </w:p>
        </w:tc>
        <w:tc>
          <w:tcPr>
            <w:tcW w:w="1701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(отл.)</w:t>
            </w:r>
          </w:p>
        </w:tc>
        <w:tc>
          <w:tcPr>
            <w:tcW w:w="1735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C06091" w:rsidRPr="00F076D8" w:rsidTr="00334236">
        <w:tc>
          <w:tcPr>
            <w:tcW w:w="533" w:type="dxa"/>
          </w:tcPr>
          <w:p w:rsidR="00C06091" w:rsidRPr="00F076D8" w:rsidRDefault="00C06091" w:rsidP="00334236">
            <w:pPr>
              <w:pStyle w:val="NoSpacing"/>
              <w:numPr>
                <w:ilvl w:val="0"/>
                <w:numId w:val="8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</w:tcPr>
          <w:p w:rsidR="00C06091" w:rsidRPr="000230FA" w:rsidRDefault="00C06091" w:rsidP="000230FA">
            <w:pPr>
              <w:tabs>
                <w:tab w:val="left" w:pos="4543"/>
              </w:tabs>
              <w:autoSpaceDE w:val="0"/>
              <w:autoSpaceDN w:val="0"/>
              <w:adjustRightInd w:val="0"/>
              <w:spacing w:after="0" w:line="240" w:lineRule="auto"/>
              <w:rPr>
                <w:iCs/>
                <w:color w:val="000000"/>
              </w:rPr>
            </w:pPr>
            <w:r w:rsidRPr="000230FA">
              <w:rPr>
                <w:iCs/>
                <w:color w:val="000000"/>
              </w:rPr>
              <w:t>Дергачев Сергей Александрович</w:t>
            </w:r>
            <w:r w:rsidRPr="000230FA">
              <w:rPr>
                <w:iCs/>
                <w:color w:val="000000"/>
              </w:rPr>
              <w:tab/>
            </w:r>
          </w:p>
        </w:tc>
        <w:tc>
          <w:tcPr>
            <w:tcW w:w="1701" w:type="dxa"/>
          </w:tcPr>
          <w:p w:rsidR="00C06091" w:rsidRPr="0091592C" w:rsidRDefault="00C06091" w:rsidP="00334236">
            <w:pPr>
              <w:pStyle w:val="NoSpacing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735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C06091" w:rsidRPr="00F076D8" w:rsidTr="00334236">
        <w:tc>
          <w:tcPr>
            <w:tcW w:w="533" w:type="dxa"/>
          </w:tcPr>
          <w:p w:rsidR="00C06091" w:rsidRPr="00F076D8" w:rsidRDefault="00C06091" w:rsidP="00334236">
            <w:pPr>
              <w:pStyle w:val="NoSpacing"/>
              <w:numPr>
                <w:ilvl w:val="0"/>
                <w:numId w:val="8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</w:tcPr>
          <w:p w:rsidR="00C06091" w:rsidRPr="000230FA" w:rsidRDefault="00C06091" w:rsidP="000230FA">
            <w:pPr>
              <w:tabs>
                <w:tab w:val="left" w:pos="4543"/>
              </w:tabs>
              <w:autoSpaceDE w:val="0"/>
              <w:autoSpaceDN w:val="0"/>
              <w:adjustRightInd w:val="0"/>
              <w:spacing w:after="0" w:line="240" w:lineRule="auto"/>
              <w:rPr>
                <w:iCs/>
                <w:color w:val="000000"/>
              </w:rPr>
            </w:pPr>
            <w:r w:rsidRPr="000230FA">
              <w:rPr>
                <w:iCs/>
                <w:color w:val="000000"/>
              </w:rPr>
              <w:t>Киселёв Борис Иванович</w:t>
            </w:r>
            <w:r w:rsidRPr="000230FA">
              <w:rPr>
                <w:iCs/>
                <w:color w:val="000000"/>
              </w:rPr>
              <w:tab/>
            </w:r>
            <w:r w:rsidRPr="000230FA">
              <w:rPr>
                <w:b/>
                <w:i/>
              </w:rPr>
              <w:t>нет оплаты</w:t>
            </w:r>
          </w:p>
        </w:tc>
        <w:tc>
          <w:tcPr>
            <w:tcW w:w="1701" w:type="dxa"/>
          </w:tcPr>
          <w:p w:rsidR="00C06091" w:rsidRPr="0091592C" w:rsidRDefault="00C06091" w:rsidP="00334236">
            <w:pPr>
              <w:pStyle w:val="NoSpacing"/>
              <w:rPr>
                <w:sz w:val="22"/>
                <w:szCs w:val="22"/>
              </w:rPr>
            </w:pPr>
            <w:r w:rsidRPr="0091592C">
              <w:rPr>
                <w:sz w:val="22"/>
                <w:szCs w:val="22"/>
              </w:rPr>
              <w:t>97КОМ 293/18</w:t>
            </w:r>
          </w:p>
        </w:tc>
        <w:tc>
          <w:tcPr>
            <w:tcW w:w="1276" w:type="dxa"/>
          </w:tcPr>
          <w:p w:rsidR="00C06091" w:rsidRPr="00F076D8" w:rsidRDefault="00C06091" w:rsidP="00AC5F5E"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701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(отл.)</w:t>
            </w:r>
          </w:p>
        </w:tc>
        <w:tc>
          <w:tcPr>
            <w:tcW w:w="1735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C06091" w:rsidRPr="00F076D8" w:rsidTr="00334236">
        <w:tc>
          <w:tcPr>
            <w:tcW w:w="533" w:type="dxa"/>
          </w:tcPr>
          <w:p w:rsidR="00C06091" w:rsidRPr="00F076D8" w:rsidRDefault="00C06091" w:rsidP="00334236">
            <w:pPr>
              <w:pStyle w:val="NoSpacing"/>
              <w:numPr>
                <w:ilvl w:val="0"/>
                <w:numId w:val="8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</w:tcPr>
          <w:p w:rsidR="00C06091" w:rsidRPr="000D58AD" w:rsidRDefault="00C06091" w:rsidP="000230FA">
            <w:pPr>
              <w:tabs>
                <w:tab w:val="left" w:pos="4543"/>
              </w:tabs>
              <w:autoSpaceDE w:val="0"/>
              <w:autoSpaceDN w:val="0"/>
              <w:adjustRightInd w:val="0"/>
              <w:spacing w:after="0" w:line="240" w:lineRule="auto"/>
              <w:rPr>
                <w:iCs/>
                <w:color w:val="000000"/>
              </w:rPr>
            </w:pPr>
            <w:r w:rsidRPr="000D58AD">
              <w:rPr>
                <w:iCs/>
                <w:color w:val="000000"/>
              </w:rPr>
              <w:t>Костин Владимир Юрьевич</w:t>
            </w:r>
            <w:r w:rsidRPr="000D58AD">
              <w:rPr>
                <w:iCs/>
                <w:color w:val="000000"/>
              </w:rPr>
              <w:tab/>
            </w:r>
          </w:p>
        </w:tc>
        <w:tc>
          <w:tcPr>
            <w:tcW w:w="1701" w:type="dxa"/>
          </w:tcPr>
          <w:p w:rsidR="00C06091" w:rsidRPr="0091592C" w:rsidRDefault="00C06091" w:rsidP="0033423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Н/О</w:t>
            </w:r>
          </w:p>
        </w:tc>
        <w:tc>
          <w:tcPr>
            <w:tcW w:w="1701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735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C06091" w:rsidRPr="00F076D8" w:rsidTr="00334236">
        <w:tc>
          <w:tcPr>
            <w:tcW w:w="533" w:type="dxa"/>
          </w:tcPr>
          <w:p w:rsidR="00C06091" w:rsidRPr="00F076D8" w:rsidRDefault="00C06091" w:rsidP="00334236">
            <w:pPr>
              <w:pStyle w:val="NoSpacing"/>
              <w:numPr>
                <w:ilvl w:val="0"/>
                <w:numId w:val="8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</w:tcPr>
          <w:p w:rsidR="00C06091" w:rsidRPr="000D58AD" w:rsidRDefault="00C06091" w:rsidP="000230FA">
            <w:pPr>
              <w:tabs>
                <w:tab w:val="left" w:pos="4543"/>
              </w:tabs>
              <w:autoSpaceDE w:val="0"/>
              <w:autoSpaceDN w:val="0"/>
              <w:adjustRightInd w:val="0"/>
              <w:spacing w:after="0" w:line="240" w:lineRule="auto"/>
              <w:rPr>
                <w:iCs/>
                <w:color w:val="000000"/>
              </w:rPr>
            </w:pPr>
            <w:r w:rsidRPr="000D58AD">
              <w:rPr>
                <w:iCs/>
                <w:color w:val="000000"/>
                <w:lang w:eastAsia="en-US"/>
              </w:rPr>
              <w:t>Костюченко Евгений Викторович</w:t>
            </w:r>
          </w:p>
        </w:tc>
        <w:tc>
          <w:tcPr>
            <w:tcW w:w="1701" w:type="dxa"/>
          </w:tcPr>
          <w:p w:rsidR="00C06091" w:rsidRPr="0091592C" w:rsidRDefault="00C06091" w:rsidP="00334236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97КОМ293/18</w:t>
            </w:r>
          </w:p>
        </w:tc>
        <w:tc>
          <w:tcPr>
            <w:tcW w:w="1276" w:type="dxa"/>
          </w:tcPr>
          <w:p w:rsidR="00C06091" w:rsidRPr="00F076D8" w:rsidRDefault="00C06091" w:rsidP="00AC5F5E"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701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(отл.)</w:t>
            </w:r>
          </w:p>
        </w:tc>
        <w:tc>
          <w:tcPr>
            <w:tcW w:w="1735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C06091" w:rsidRPr="00F076D8" w:rsidTr="00334236">
        <w:tc>
          <w:tcPr>
            <w:tcW w:w="533" w:type="dxa"/>
          </w:tcPr>
          <w:p w:rsidR="00C06091" w:rsidRPr="00F076D8" w:rsidRDefault="00C06091" w:rsidP="00334236">
            <w:pPr>
              <w:pStyle w:val="NoSpacing"/>
              <w:numPr>
                <w:ilvl w:val="0"/>
                <w:numId w:val="8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</w:tcPr>
          <w:p w:rsidR="00C06091" w:rsidRPr="000230FA" w:rsidRDefault="00C06091" w:rsidP="000230FA">
            <w:pPr>
              <w:tabs>
                <w:tab w:val="left" w:pos="4543"/>
              </w:tabs>
              <w:autoSpaceDE w:val="0"/>
              <w:autoSpaceDN w:val="0"/>
              <w:adjustRightInd w:val="0"/>
              <w:spacing w:after="0" w:line="240" w:lineRule="auto"/>
              <w:rPr>
                <w:iCs/>
                <w:color w:val="000000"/>
              </w:rPr>
            </w:pPr>
            <w:r w:rsidRPr="000230FA">
              <w:rPr>
                <w:iCs/>
                <w:color w:val="000000"/>
              </w:rPr>
              <w:t>Подлесный Иван Александрович</w:t>
            </w:r>
            <w:r w:rsidRPr="000230FA">
              <w:rPr>
                <w:iCs/>
                <w:color w:val="000000"/>
              </w:rPr>
              <w:tab/>
            </w:r>
          </w:p>
        </w:tc>
        <w:tc>
          <w:tcPr>
            <w:tcW w:w="1701" w:type="dxa"/>
          </w:tcPr>
          <w:p w:rsidR="00C06091" w:rsidRPr="0091592C" w:rsidRDefault="00C06091" w:rsidP="00334236">
            <w:pPr>
              <w:pStyle w:val="NoSpacing"/>
              <w:rPr>
                <w:sz w:val="22"/>
                <w:szCs w:val="22"/>
              </w:rPr>
            </w:pPr>
            <w:r>
              <w:t>КОМ 401/19</w:t>
            </w:r>
          </w:p>
        </w:tc>
        <w:tc>
          <w:tcPr>
            <w:tcW w:w="1276" w:type="dxa"/>
          </w:tcPr>
          <w:p w:rsidR="00C06091" w:rsidRPr="00F076D8" w:rsidRDefault="00C06091" w:rsidP="00AC5F5E"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1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(уд.)</w:t>
            </w:r>
          </w:p>
        </w:tc>
        <w:tc>
          <w:tcPr>
            <w:tcW w:w="1735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C06091" w:rsidRPr="00F076D8" w:rsidTr="00334236">
        <w:trPr>
          <w:trHeight w:val="64"/>
        </w:trPr>
        <w:tc>
          <w:tcPr>
            <w:tcW w:w="533" w:type="dxa"/>
          </w:tcPr>
          <w:p w:rsidR="00C06091" w:rsidRPr="00F076D8" w:rsidRDefault="00C06091" w:rsidP="00334236">
            <w:pPr>
              <w:pStyle w:val="NoSpacing"/>
              <w:numPr>
                <w:ilvl w:val="0"/>
                <w:numId w:val="8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</w:tcPr>
          <w:p w:rsidR="00C06091" w:rsidRPr="000230FA" w:rsidRDefault="00C06091" w:rsidP="000230FA">
            <w:pPr>
              <w:tabs>
                <w:tab w:val="left" w:pos="4543"/>
              </w:tabs>
              <w:autoSpaceDE w:val="0"/>
              <w:autoSpaceDN w:val="0"/>
              <w:adjustRightInd w:val="0"/>
              <w:spacing w:after="0" w:line="240" w:lineRule="auto"/>
              <w:rPr>
                <w:iCs/>
                <w:color w:val="000000"/>
              </w:rPr>
            </w:pPr>
            <w:r w:rsidRPr="000230FA">
              <w:rPr>
                <w:iCs/>
                <w:color w:val="000000"/>
              </w:rPr>
              <w:t>Садовникова Екатерина Александровна</w:t>
            </w:r>
            <w:r w:rsidRPr="000230FA">
              <w:rPr>
                <w:iCs/>
                <w:color w:val="000000"/>
              </w:rPr>
              <w:tab/>
            </w:r>
          </w:p>
        </w:tc>
        <w:tc>
          <w:tcPr>
            <w:tcW w:w="1701" w:type="dxa"/>
          </w:tcPr>
          <w:p w:rsidR="00C06091" w:rsidRPr="007173D5" w:rsidRDefault="00C06091" w:rsidP="00334236">
            <w:pPr>
              <w:pStyle w:val="NoSpacing"/>
              <w:rPr>
                <w:sz w:val="22"/>
                <w:szCs w:val="22"/>
              </w:rPr>
            </w:pPr>
            <w:r w:rsidRPr="007173D5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97КОМ-098/19</w:t>
            </w:r>
          </w:p>
        </w:tc>
        <w:tc>
          <w:tcPr>
            <w:tcW w:w="1276" w:type="dxa"/>
          </w:tcPr>
          <w:p w:rsidR="00C06091" w:rsidRPr="00F076D8" w:rsidRDefault="00C06091" w:rsidP="00AC5F5E"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701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(уд.)</w:t>
            </w:r>
          </w:p>
        </w:tc>
        <w:tc>
          <w:tcPr>
            <w:tcW w:w="1735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C06091" w:rsidRPr="00F076D8" w:rsidTr="00334236">
        <w:tc>
          <w:tcPr>
            <w:tcW w:w="533" w:type="dxa"/>
          </w:tcPr>
          <w:p w:rsidR="00C06091" w:rsidRPr="00F076D8" w:rsidRDefault="00C06091" w:rsidP="00334236">
            <w:pPr>
              <w:pStyle w:val="NoSpacing"/>
              <w:numPr>
                <w:ilvl w:val="0"/>
                <w:numId w:val="8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</w:tcPr>
          <w:p w:rsidR="00C06091" w:rsidRPr="000230FA" w:rsidRDefault="00C06091" w:rsidP="000230FA">
            <w:pPr>
              <w:tabs>
                <w:tab w:val="left" w:pos="4543"/>
              </w:tabs>
              <w:autoSpaceDE w:val="0"/>
              <w:autoSpaceDN w:val="0"/>
              <w:adjustRightInd w:val="0"/>
              <w:spacing w:after="0" w:line="240" w:lineRule="auto"/>
              <w:rPr>
                <w:iCs/>
                <w:color w:val="000000"/>
              </w:rPr>
            </w:pPr>
            <w:r w:rsidRPr="000230FA">
              <w:rPr>
                <w:iCs/>
                <w:color w:val="000000"/>
              </w:rPr>
              <w:t>Семья Данил Артемович</w:t>
            </w:r>
            <w:r w:rsidRPr="000230FA">
              <w:rPr>
                <w:iCs/>
                <w:color w:val="000000"/>
              </w:rPr>
              <w:tab/>
            </w:r>
          </w:p>
        </w:tc>
        <w:tc>
          <w:tcPr>
            <w:tcW w:w="1701" w:type="dxa"/>
          </w:tcPr>
          <w:p w:rsidR="00C06091" w:rsidRPr="00E62DD9" w:rsidRDefault="00C06091" w:rsidP="00334236">
            <w:pPr>
              <w:pStyle w:val="NoSpacing"/>
              <w:rPr>
                <w:sz w:val="22"/>
                <w:szCs w:val="22"/>
              </w:rPr>
            </w:pPr>
            <w:r w:rsidRPr="00E62DD9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97КОМ-206/19</w:t>
            </w:r>
          </w:p>
        </w:tc>
        <w:tc>
          <w:tcPr>
            <w:tcW w:w="1276" w:type="dxa"/>
          </w:tcPr>
          <w:p w:rsidR="00C06091" w:rsidRPr="00F076D8" w:rsidRDefault="00C06091" w:rsidP="00AC5F5E"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701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(отл.)</w:t>
            </w:r>
          </w:p>
        </w:tc>
        <w:tc>
          <w:tcPr>
            <w:tcW w:w="1735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C06091" w:rsidRPr="00F076D8" w:rsidTr="00334236">
        <w:tc>
          <w:tcPr>
            <w:tcW w:w="533" w:type="dxa"/>
          </w:tcPr>
          <w:p w:rsidR="00C06091" w:rsidRPr="00F076D8" w:rsidRDefault="00C06091" w:rsidP="00334236">
            <w:pPr>
              <w:pStyle w:val="NoSpacing"/>
              <w:numPr>
                <w:ilvl w:val="0"/>
                <w:numId w:val="8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</w:tcPr>
          <w:p w:rsidR="00C06091" w:rsidRPr="000230FA" w:rsidRDefault="00C06091" w:rsidP="000230FA">
            <w:pPr>
              <w:tabs>
                <w:tab w:val="left" w:pos="4543"/>
              </w:tabs>
              <w:autoSpaceDE w:val="0"/>
              <w:autoSpaceDN w:val="0"/>
              <w:adjustRightInd w:val="0"/>
              <w:spacing w:after="0" w:line="240" w:lineRule="auto"/>
              <w:rPr>
                <w:iCs/>
                <w:color w:val="000000"/>
              </w:rPr>
            </w:pPr>
            <w:r w:rsidRPr="000230FA">
              <w:rPr>
                <w:iCs/>
                <w:color w:val="000000"/>
              </w:rPr>
              <w:t>Смирнов Никита Валерьевич</w:t>
            </w:r>
            <w:r w:rsidRPr="000230FA">
              <w:rPr>
                <w:iCs/>
                <w:color w:val="000000"/>
              </w:rPr>
              <w:tab/>
            </w:r>
          </w:p>
        </w:tc>
        <w:tc>
          <w:tcPr>
            <w:tcW w:w="1701" w:type="dxa"/>
          </w:tcPr>
          <w:p w:rsidR="00C06091" w:rsidRPr="0091592C" w:rsidRDefault="00C06091" w:rsidP="00334236">
            <w:pPr>
              <w:pStyle w:val="NoSpacing"/>
              <w:rPr>
                <w:sz w:val="22"/>
                <w:szCs w:val="22"/>
              </w:rPr>
            </w:pPr>
            <w:r w:rsidRPr="0091592C">
              <w:rPr>
                <w:rFonts w:ascii="Helvetica" w:hAnsi="Helvetica" w:cs="Helvetica"/>
                <w:color w:val="000000"/>
                <w:sz w:val="22"/>
                <w:szCs w:val="22"/>
                <w:shd w:val="clear" w:color="auto" w:fill="FFFFFF"/>
              </w:rPr>
              <w:t>97КОМ-223/19</w:t>
            </w:r>
          </w:p>
        </w:tc>
        <w:tc>
          <w:tcPr>
            <w:tcW w:w="1276" w:type="dxa"/>
          </w:tcPr>
          <w:p w:rsidR="00C06091" w:rsidRPr="00F076D8" w:rsidRDefault="00C06091" w:rsidP="00AC5F5E"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18</w:t>
            </w:r>
          </w:p>
        </w:tc>
        <w:tc>
          <w:tcPr>
            <w:tcW w:w="1701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(отл.)</w:t>
            </w:r>
          </w:p>
        </w:tc>
        <w:tc>
          <w:tcPr>
            <w:tcW w:w="1735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C06091" w:rsidRPr="00F076D8" w:rsidTr="00334236">
        <w:tc>
          <w:tcPr>
            <w:tcW w:w="533" w:type="dxa"/>
          </w:tcPr>
          <w:p w:rsidR="00C06091" w:rsidRPr="00F076D8" w:rsidRDefault="00C06091" w:rsidP="00334236">
            <w:pPr>
              <w:pStyle w:val="NoSpacing"/>
              <w:numPr>
                <w:ilvl w:val="0"/>
                <w:numId w:val="8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</w:tcPr>
          <w:p w:rsidR="00C06091" w:rsidRPr="000230FA" w:rsidRDefault="00C06091" w:rsidP="000230FA">
            <w:pPr>
              <w:tabs>
                <w:tab w:val="left" w:pos="4543"/>
              </w:tabs>
              <w:autoSpaceDE w:val="0"/>
              <w:autoSpaceDN w:val="0"/>
              <w:adjustRightInd w:val="0"/>
              <w:spacing w:after="0" w:line="240" w:lineRule="auto"/>
              <w:rPr>
                <w:iCs/>
                <w:color w:val="000000"/>
              </w:rPr>
            </w:pPr>
            <w:r w:rsidRPr="000230FA">
              <w:rPr>
                <w:iCs/>
                <w:color w:val="000000"/>
              </w:rPr>
              <w:t>Тарасов Александр Сергеевич</w:t>
            </w:r>
            <w:r w:rsidRPr="000230FA">
              <w:rPr>
                <w:iCs/>
                <w:color w:val="000000"/>
              </w:rPr>
              <w:tab/>
            </w:r>
          </w:p>
        </w:tc>
        <w:tc>
          <w:tcPr>
            <w:tcW w:w="1701" w:type="dxa"/>
          </w:tcPr>
          <w:p w:rsidR="00C06091" w:rsidRPr="0091592C" w:rsidRDefault="00C06091" w:rsidP="0033423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Н/О</w:t>
            </w:r>
          </w:p>
        </w:tc>
        <w:tc>
          <w:tcPr>
            <w:tcW w:w="1701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735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C06091" w:rsidRPr="00F076D8" w:rsidTr="00334236">
        <w:tc>
          <w:tcPr>
            <w:tcW w:w="533" w:type="dxa"/>
          </w:tcPr>
          <w:p w:rsidR="00C06091" w:rsidRPr="00F076D8" w:rsidRDefault="00C06091" w:rsidP="00334236">
            <w:pPr>
              <w:pStyle w:val="NoSpacing"/>
              <w:numPr>
                <w:ilvl w:val="0"/>
                <w:numId w:val="8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</w:tcPr>
          <w:p w:rsidR="00C06091" w:rsidRPr="000230FA" w:rsidRDefault="00C06091" w:rsidP="000230FA">
            <w:pPr>
              <w:tabs>
                <w:tab w:val="left" w:pos="4543"/>
              </w:tabs>
              <w:autoSpaceDE w:val="0"/>
              <w:autoSpaceDN w:val="0"/>
              <w:adjustRightInd w:val="0"/>
              <w:spacing w:after="0" w:line="240" w:lineRule="auto"/>
              <w:rPr>
                <w:iCs/>
                <w:color w:val="000000"/>
              </w:rPr>
            </w:pPr>
            <w:r w:rsidRPr="000230FA">
              <w:rPr>
                <w:iCs/>
                <w:color w:val="000000"/>
              </w:rPr>
              <w:t>Фанин Федор Сергеевич</w:t>
            </w:r>
            <w:r w:rsidRPr="000230FA">
              <w:rPr>
                <w:iCs/>
                <w:color w:val="000000"/>
              </w:rPr>
              <w:tab/>
            </w:r>
          </w:p>
        </w:tc>
        <w:tc>
          <w:tcPr>
            <w:tcW w:w="1701" w:type="dxa"/>
          </w:tcPr>
          <w:p w:rsidR="00C06091" w:rsidRPr="0091592C" w:rsidRDefault="00C06091" w:rsidP="00334236">
            <w:pPr>
              <w:pStyle w:val="NoSpacing"/>
              <w:rPr>
                <w:sz w:val="22"/>
                <w:szCs w:val="22"/>
              </w:rPr>
            </w:pPr>
            <w:r w:rsidRPr="009159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97КОМ-553\19</w:t>
            </w:r>
          </w:p>
        </w:tc>
        <w:tc>
          <w:tcPr>
            <w:tcW w:w="1276" w:type="dxa"/>
          </w:tcPr>
          <w:p w:rsidR="00C06091" w:rsidRPr="00F076D8" w:rsidRDefault="00C06091" w:rsidP="00AC5F5E"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1701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(хор.)</w:t>
            </w:r>
          </w:p>
        </w:tc>
        <w:tc>
          <w:tcPr>
            <w:tcW w:w="1735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C06091" w:rsidRPr="00F076D8" w:rsidTr="00334236">
        <w:tc>
          <w:tcPr>
            <w:tcW w:w="533" w:type="dxa"/>
          </w:tcPr>
          <w:p w:rsidR="00C06091" w:rsidRPr="00F076D8" w:rsidRDefault="00C06091" w:rsidP="000230FA">
            <w:pPr>
              <w:pStyle w:val="NoSpacing"/>
              <w:ind w:left="360"/>
              <w:rPr>
                <w:sz w:val="22"/>
                <w:szCs w:val="22"/>
              </w:rPr>
            </w:pPr>
          </w:p>
        </w:tc>
        <w:tc>
          <w:tcPr>
            <w:tcW w:w="4429" w:type="dxa"/>
          </w:tcPr>
          <w:p w:rsidR="00C06091" w:rsidRPr="000230FA" w:rsidRDefault="00C06091" w:rsidP="000230FA">
            <w:pPr>
              <w:jc w:val="center"/>
              <w:rPr>
                <w:i/>
                <w:szCs w:val="36"/>
              </w:rPr>
            </w:pPr>
            <w:r w:rsidRPr="000230FA">
              <w:rPr>
                <w:i/>
              </w:rPr>
              <w:t>На базе 10 класса</w:t>
            </w:r>
          </w:p>
        </w:tc>
        <w:tc>
          <w:tcPr>
            <w:tcW w:w="1701" w:type="dxa"/>
          </w:tcPr>
          <w:p w:rsidR="00C06091" w:rsidRPr="0091592C" w:rsidRDefault="00C06091" w:rsidP="0033423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35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</w:p>
        </w:tc>
      </w:tr>
      <w:tr w:rsidR="00C06091" w:rsidRPr="00F076D8" w:rsidTr="00334236">
        <w:tc>
          <w:tcPr>
            <w:tcW w:w="533" w:type="dxa"/>
          </w:tcPr>
          <w:p w:rsidR="00C06091" w:rsidRPr="00F076D8" w:rsidRDefault="00C06091" w:rsidP="00334236">
            <w:pPr>
              <w:pStyle w:val="NoSpacing"/>
              <w:numPr>
                <w:ilvl w:val="0"/>
                <w:numId w:val="8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</w:tcPr>
          <w:p w:rsidR="00C06091" w:rsidRPr="000230FA" w:rsidRDefault="00C06091" w:rsidP="000230FA">
            <w:pPr>
              <w:tabs>
                <w:tab w:val="left" w:pos="4543"/>
              </w:tabs>
              <w:autoSpaceDE w:val="0"/>
              <w:autoSpaceDN w:val="0"/>
              <w:adjustRightInd w:val="0"/>
              <w:spacing w:after="0" w:line="240" w:lineRule="auto"/>
              <w:rPr>
                <w:iCs/>
                <w:color w:val="000000"/>
              </w:rPr>
            </w:pPr>
            <w:r w:rsidRPr="000230FA">
              <w:rPr>
                <w:iCs/>
                <w:color w:val="000000"/>
              </w:rPr>
              <w:t>Акобян Марат Артурович</w:t>
            </w:r>
            <w:r w:rsidRPr="000230FA">
              <w:rPr>
                <w:iCs/>
                <w:color w:val="000000"/>
              </w:rPr>
              <w:tab/>
            </w:r>
          </w:p>
        </w:tc>
        <w:tc>
          <w:tcPr>
            <w:tcW w:w="1701" w:type="dxa"/>
          </w:tcPr>
          <w:p w:rsidR="00C06091" w:rsidRPr="0091592C" w:rsidRDefault="00C06091" w:rsidP="0033423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Н/О</w:t>
            </w:r>
          </w:p>
        </w:tc>
        <w:tc>
          <w:tcPr>
            <w:tcW w:w="1701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735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C06091" w:rsidRPr="00F076D8" w:rsidTr="00334236">
        <w:tc>
          <w:tcPr>
            <w:tcW w:w="533" w:type="dxa"/>
          </w:tcPr>
          <w:p w:rsidR="00C06091" w:rsidRPr="00F076D8" w:rsidRDefault="00C06091" w:rsidP="00334236">
            <w:pPr>
              <w:pStyle w:val="NoSpacing"/>
              <w:numPr>
                <w:ilvl w:val="0"/>
                <w:numId w:val="8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</w:tcPr>
          <w:p w:rsidR="00C06091" w:rsidRPr="000230FA" w:rsidRDefault="00C06091" w:rsidP="000230FA">
            <w:pPr>
              <w:tabs>
                <w:tab w:val="left" w:pos="4543"/>
              </w:tabs>
              <w:autoSpaceDE w:val="0"/>
              <w:autoSpaceDN w:val="0"/>
              <w:adjustRightInd w:val="0"/>
              <w:spacing w:after="0" w:line="240" w:lineRule="auto"/>
              <w:rPr>
                <w:iCs/>
                <w:color w:val="000000"/>
              </w:rPr>
            </w:pPr>
            <w:r w:rsidRPr="000230FA">
              <w:rPr>
                <w:iCs/>
                <w:color w:val="000000"/>
              </w:rPr>
              <w:t>Антипенков Алексей Владимирович</w:t>
            </w:r>
            <w:r w:rsidRPr="000230FA">
              <w:rPr>
                <w:iCs/>
                <w:color w:val="000000"/>
              </w:rPr>
              <w:tab/>
            </w:r>
          </w:p>
        </w:tc>
        <w:tc>
          <w:tcPr>
            <w:tcW w:w="1701" w:type="dxa"/>
          </w:tcPr>
          <w:p w:rsidR="00C06091" w:rsidRPr="0091592C" w:rsidRDefault="00C06091" w:rsidP="0033423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Н/О</w:t>
            </w:r>
          </w:p>
        </w:tc>
        <w:tc>
          <w:tcPr>
            <w:tcW w:w="1701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735" w:type="dxa"/>
          </w:tcPr>
          <w:p w:rsidR="00C06091" w:rsidRPr="00F076D8" w:rsidRDefault="00C06091" w:rsidP="00334236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</w:tbl>
    <w:p w:rsidR="00C06091" w:rsidRDefault="00C06091" w:rsidP="00334236">
      <w:pPr>
        <w:spacing w:after="0" w:line="240" w:lineRule="auto"/>
        <w:jc w:val="center"/>
        <w:rPr>
          <w:b/>
          <w:sz w:val="22"/>
          <w:szCs w:val="22"/>
        </w:rPr>
      </w:pPr>
    </w:p>
    <w:p w:rsidR="00C06091" w:rsidRDefault="00C06091" w:rsidP="00334236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</w:rPr>
        <w:pict>
          <v:line id="_x0000_s1026" style="position:absolute;left:0;text-align:left;z-index:251658240;visibility:visible" from="0,11.2pt" to="486pt,11.2pt" strokeweight="2.25pt"/>
        </w:pict>
      </w:r>
      <w:r w:rsidRPr="00F076D8">
        <w:rPr>
          <w:b/>
          <w:sz w:val="22"/>
          <w:szCs w:val="22"/>
        </w:rPr>
        <w:t>ИТОГИ   ЗАЧЕТА / ЭКЗАМЕНА</w:t>
      </w:r>
    </w:p>
    <w:p w:rsidR="00C06091" w:rsidRDefault="00C06091" w:rsidP="00334236">
      <w:pPr>
        <w:spacing w:after="0" w:line="240" w:lineRule="auto"/>
        <w:jc w:val="center"/>
        <w:rPr>
          <w:b/>
          <w:sz w:val="22"/>
          <w:szCs w:val="22"/>
        </w:rPr>
      </w:pPr>
    </w:p>
    <w:p w:rsidR="00C06091" w:rsidRPr="00F076D8" w:rsidRDefault="00C06091" w:rsidP="00334236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116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4"/>
        <w:gridCol w:w="1439"/>
        <w:gridCol w:w="1259"/>
        <w:gridCol w:w="2159"/>
        <w:gridCol w:w="2089"/>
        <w:gridCol w:w="1520"/>
      </w:tblGrid>
      <w:tr w:rsidR="00C06091" w:rsidRPr="00F076D8" w:rsidTr="00334236">
        <w:tc>
          <w:tcPr>
            <w:tcW w:w="2694" w:type="dxa"/>
          </w:tcPr>
          <w:p w:rsidR="00C06091" w:rsidRPr="00F076D8" w:rsidRDefault="00C06091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</w:tcPr>
          <w:p w:rsidR="00C06091" w:rsidRPr="00F076D8" w:rsidRDefault="00C06091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</w:tcPr>
          <w:p w:rsidR="00C06091" w:rsidRPr="00F076D8" w:rsidRDefault="00C06091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159" w:type="dxa"/>
          </w:tcPr>
          <w:p w:rsidR="00C06091" w:rsidRPr="00F076D8" w:rsidRDefault="00C06091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89" w:type="dxa"/>
          </w:tcPr>
          <w:p w:rsidR="00C06091" w:rsidRPr="00F076D8" w:rsidRDefault="00C06091" w:rsidP="00334236">
            <w:pPr>
              <w:spacing w:after="0"/>
              <w:ind w:right="-108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</w:tcPr>
          <w:p w:rsidR="00C06091" w:rsidRPr="00F076D8" w:rsidRDefault="00C06091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 w:rsidR="00C06091" w:rsidRPr="00F076D8" w:rsidTr="00334236">
        <w:trPr>
          <w:trHeight w:val="370"/>
        </w:trPr>
        <w:tc>
          <w:tcPr>
            <w:tcW w:w="2694" w:type="dxa"/>
          </w:tcPr>
          <w:p w:rsidR="00C06091" w:rsidRPr="00F076D8" w:rsidRDefault="00C06091" w:rsidP="00334236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19 (6)</w:t>
            </w:r>
          </w:p>
        </w:tc>
        <w:tc>
          <w:tcPr>
            <w:tcW w:w="1439" w:type="dxa"/>
          </w:tcPr>
          <w:p w:rsidR="00C06091" w:rsidRPr="00F076D8" w:rsidRDefault="00C06091" w:rsidP="00334236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259" w:type="dxa"/>
          </w:tcPr>
          <w:p w:rsidR="00C06091" w:rsidRPr="00F076D8" w:rsidRDefault="00C06091" w:rsidP="00334236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159" w:type="dxa"/>
          </w:tcPr>
          <w:p w:rsidR="00C06091" w:rsidRPr="00F076D8" w:rsidRDefault="00C06091" w:rsidP="00334236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2089" w:type="dxa"/>
          </w:tcPr>
          <w:p w:rsidR="00C06091" w:rsidRPr="00F076D8" w:rsidRDefault="00C06091" w:rsidP="00334236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520" w:type="dxa"/>
          </w:tcPr>
          <w:p w:rsidR="00C06091" w:rsidRPr="00F076D8" w:rsidRDefault="00C06091" w:rsidP="00C374F6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</w:tr>
    </w:tbl>
    <w:p w:rsidR="00C06091" w:rsidRDefault="00C06091" w:rsidP="00176A2B">
      <w:pPr>
        <w:jc w:val="right"/>
        <w:rPr>
          <w:sz w:val="28"/>
          <w:szCs w:val="28"/>
        </w:rPr>
      </w:pPr>
      <w:r>
        <w:tab/>
      </w:r>
      <w:r>
        <w:tab/>
        <w:t>Зам. директора</w:t>
      </w:r>
      <w:r>
        <w:rPr>
          <w:sz w:val="28"/>
          <w:szCs w:val="28"/>
        </w:rPr>
        <w:t xml:space="preserve"> _____________________</w:t>
      </w:r>
    </w:p>
    <w:sectPr w:rsidR="00C06091" w:rsidSect="00F076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D0A04"/>
    <w:multiLevelType w:val="hybridMultilevel"/>
    <w:tmpl w:val="FBD6CE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6BB519A"/>
    <w:multiLevelType w:val="hybridMultilevel"/>
    <w:tmpl w:val="25FED410"/>
    <w:lvl w:ilvl="0" w:tplc="2AE04D24">
      <w:start w:val="1"/>
      <w:numFmt w:val="decimal"/>
      <w:lvlText w:val="%1."/>
      <w:lvlJc w:val="left"/>
      <w:pPr>
        <w:ind w:left="720" w:hanging="360"/>
      </w:pPr>
      <w:rPr>
        <w:rFonts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4996678"/>
    <w:multiLevelType w:val="hybridMultilevel"/>
    <w:tmpl w:val="B7F25FB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18507B48"/>
    <w:multiLevelType w:val="hybridMultilevel"/>
    <w:tmpl w:val="7E32C83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F4E2110"/>
    <w:multiLevelType w:val="multilevel"/>
    <w:tmpl w:val="B17E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6707C9"/>
    <w:multiLevelType w:val="hybridMultilevel"/>
    <w:tmpl w:val="FBD6CE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B161CF9"/>
    <w:multiLevelType w:val="hybridMultilevel"/>
    <w:tmpl w:val="05DC324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62A3013"/>
    <w:multiLevelType w:val="hybridMultilevel"/>
    <w:tmpl w:val="66BE076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7724FE6"/>
    <w:multiLevelType w:val="hybridMultilevel"/>
    <w:tmpl w:val="C60E7C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0037FF0"/>
    <w:multiLevelType w:val="multilevel"/>
    <w:tmpl w:val="F23A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E53BD7"/>
    <w:multiLevelType w:val="hybridMultilevel"/>
    <w:tmpl w:val="22DC99E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660A5D6D"/>
    <w:multiLevelType w:val="hybridMultilevel"/>
    <w:tmpl w:val="D8FCDE60"/>
    <w:lvl w:ilvl="0" w:tplc="92DC8884">
      <w:start w:val="1"/>
      <w:numFmt w:val="decimal"/>
      <w:lvlText w:val="%1."/>
      <w:lvlJc w:val="left"/>
      <w:pPr>
        <w:ind w:left="720" w:hanging="360"/>
      </w:pPr>
      <w:rPr>
        <w:rFonts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10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7"/>
  </w:num>
  <w:num w:numId="10">
    <w:abstractNumId w:val="5"/>
  </w:num>
  <w:num w:numId="11">
    <w:abstractNumId w:val="0"/>
  </w:num>
  <w:num w:numId="12">
    <w:abstractNumId w:val="1"/>
  </w:num>
  <w:num w:numId="13">
    <w:abstractNumId w:val="1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7B01"/>
    <w:rsid w:val="00001B20"/>
    <w:rsid w:val="0002181F"/>
    <w:rsid w:val="000230FA"/>
    <w:rsid w:val="000432B8"/>
    <w:rsid w:val="0006691F"/>
    <w:rsid w:val="00066F87"/>
    <w:rsid w:val="00085E17"/>
    <w:rsid w:val="000C745E"/>
    <w:rsid w:val="000D58AD"/>
    <w:rsid w:val="000E5C68"/>
    <w:rsid w:val="0010181F"/>
    <w:rsid w:val="00110786"/>
    <w:rsid w:val="00116D2A"/>
    <w:rsid w:val="00143B8E"/>
    <w:rsid w:val="0014743E"/>
    <w:rsid w:val="00153C11"/>
    <w:rsid w:val="001620FB"/>
    <w:rsid w:val="001649A0"/>
    <w:rsid w:val="00165ED4"/>
    <w:rsid w:val="00176A2B"/>
    <w:rsid w:val="00184EB9"/>
    <w:rsid w:val="00205767"/>
    <w:rsid w:val="00207487"/>
    <w:rsid w:val="00213AE9"/>
    <w:rsid w:val="00222BFC"/>
    <w:rsid w:val="00270EA2"/>
    <w:rsid w:val="00271522"/>
    <w:rsid w:val="00286C89"/>
    <w:rsid w:val="002A164B"/>
    <w:rsid w:val="002A5912"/>
    <w:rsid w:val="002A6D2D"/>
    <w:rsid w:val="002B6C7F"/>
    <w:rsid w:val="002C022D"/>
    <w:rsid w:val="002E2EF7"/>
    <w:rsid w:val="002E501D"/>
    <w:rsid w:val="002F2DA7"/>
    <w:rsid w:val="003013EE"/>
    <w:rsid w:val="00310A4B"/>
    <w:rsid w:val="00322279"/>
    <w:rsid w:val="00325590"/>
    <w:rsid w:val="003304AC"/>
    <w:rsid w:val="00334236"/>
    <w:rsid w:val="00341FF9"/>
    <w:rsid w:val="00350ADC"/>
    <w:rsid w:val="0035156D"/>
    <w:rsid w:val="003A2444"/>
    <w:rsid w:val="003C3A52"/>
    <w:rsid w:val="003C69B0"/>
    <w:rsid w:val="003D0321"/>
    <w:rsid w:val="003E0DF1"/>
    <w:rsid w:val="00407A50"/>
    <w:rsid w:val="00427310"/>
    <w:rsid w:val="00467B01"/>
    <w:rsid w:val="00470E96"/>
    <w:rsid w:val="004804A2"/>
    <w:rsid w:val="004A48B2"/>
    <w:rsid w:val="004B2582"/>
    <w:rsid w:val="004F0BB7"/>
    <w:rsid w:val="004F683F"/>
    <w:rsid w:val="00541AC2"/>
    <w:rsid w:val="005F1751"/>
    <w:rsid w:val="005F60FE"/>
    <w:rsid w:val="0060381E"/>
    <w:rsid w:val="0062058C"/>
    <w:rsid w:val="006521C1"/>
    <w:rsid w:val="00673077"/>
    <w:rsid w:val="00691BEA"/>
    <w:rsid w:val="00695F62"/>
    <w:rsid w:val="006A1468"/>
    <w:rsid w:val="006B6CCB"/>
    <w:rsid w:val="006C2102"/>
    <w:rsid w:val="006C397E"/>
    <w:rsid w:val="006D2171"/>
    <w:rsid w:val="006E1CCF"/>
    <w:rsid w:val="007005C6"/>
    <w:rsid w:val="00702E3A"/>
    <w:rsid w:val="007173D5"/>
    <w:rsid w:val="00731770"/>
    <w:rsid w:val="00757836"/>
    <w:rsid w:val="007668AC"/>
    <w:rsid w:val="00767D64"/>
    <w:rsid w:val="00777812"/>
    <w:rsid w:val="00797C83"/>
    <w:rsid w:val="007B72AE"/>
    <w:rsid w:val="007E2740"/>
    <w:rsid w:val="007E47AC"/>
    <w:rsid w:val="00812C2B"/>
    <w:rsid w:val="0082608C"/>
    <w:rsid w:val="00835B3D"/>
    <w:rsid w:val="00840294"/>
    <w:rsid w:val="00880209"/>
    <w:rsid w:val="00883412"/>
    <w:rsid w:val="00887FBD"/>
    <w:rsid w:val="00891017"/>
    <w:rsid w:val="008F6C1D"/>
    <w:rsid w:val="0091592C"/>
    <w:rsid w:val="0092724D"/>
    <w:rsid w:val="009330FC"/>
    <w:rsid w:val="00933D5F"/>
    <w:rsid w:val="00946C10"/>
    <w:rsid w:val="00977524"/>
    <w:rsid w:val="009A0C52"/>
    <w:rsid w:val="009C7FB7"/>
    <w:rsid w:val="009D2927"/>
    <w:rsid w:val="009F604C"/>
    <w:rsid w:val="00A21CB6"/>
    <w:rsid w:val="00A357C0"/>
    <w:rsid w:val="00A84DA0"/>
    <w:rsid w:val="00AA414A"/>
    <w:rsid w:val="00AB0B4E"/>
    <w:rsid w:val="00AC5386"/>
    <w:rsid w:val="00AC5F5E"/>
    <w:rsid w:val="00AD3B81"/>
    <w:rsid w:val="00AF4197"/>
    <w:rsid w:val="00B177D2"/>
    <w:rsid w:val="00B35EE4"/>
    <w:rsid w:val="00B9535E"/>
    <w:rsid w:val="00BB75C0"/>
    <w:rsid w:val="00BE5840"/>
    <w:rsid w:val="00C06091"/>
    <w:rsid w:val="00C150B1"/>
    <w:rsid w:val="00C27A34"/>
    <w:rsid w:val="00C374F6"/>
    <w:rsid w:val="00C41A77"/>
    <w:rsid w:val="00C53CC6"/>
    <w:rsid w:val="00CD6397"/>
    <w:rsid w:val="00D00DC9"/>
    <w:rsid w:val="00D05BBC"/>
    <w:rsid w:val="00D22547"/>
    <w:rsid w:val="00D30C2E"/>
    <w:rsid w:val="00D30DAA"/>
    <w:rsid w:val="00D820BB"/>
    <w:rsid w:val="00DB24A7"/>
    <w:rsid w:val="00DD1334"/>
    <w:rsid w:val="00E0518C"/>
    <w:rsid w:val="00E13D63"/>
    <w:rsid w:val="00E442FA"/>
    <w:rsid w:val="00E4638D"/>
    <w:rsid w:val="00E46A9D"/>
    <w:rsid w:val="00E6168C"/>
    <w:rsid w:val="00E62DD9"/>
    <w:rsid w:val="00E668D9"/>
    <w:rsid w:val="00E915AC"/>
    <w:rsid w:val="00EB7831"/>
    <w:rsid w:val="00EB7C38"/>
    <w:rsid w:val="00EC6AC9"/>
    <w:rsid w:val="00F058FB"/>
    <w:rsid w:val="00F076D8"/>
    <w:rsid w:val="00F13292"/>
    <w:rsid w:val="00F26C5E"/>
    <w:rsid w:val="00F352CA"/>
    <w:rsid w:val="00F758C1"/>
    <w:rsid w:val="00F81A7A"/>
    <w:rsid w:val="00F85D94"/>
    <w:rsid w:val="00F9632C"/>
    <w:rsid w:val="00FA129D"/>
    <w:rsid w:val="00FA293D"/>
    <w:rsid w:val="00FD55F2"/>
    <w:rsid w:val="00FE6742"/>
    <w:rsid w:val="00FF5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6D8"/>
    <w:pPr>
      <w:spacing w:after="200" w:line="276" w:lineRule="auto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812C2B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9"/>
    <w:qFormat/>
    <w:rsid w:val="00812C2B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12C2B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12C2B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styleId="Hyperlink">
    <w:name w:val="Hyperlink"/>
    <w:basedOn w:val="DefaultParagraphFont"/>
    <w:uiPriority w:val="99"/>
    <w:semiHidden/>
    <w:rsid w:val="00812C2B"/>
    <w:rPr>
      <w:rFonts w:cs="Times New Roman"/>
      <w:color w:val="0000FF"/>
      <w:u w:val="single"/>
    </w:rPr>
  </w:style>
  <w:style w:type="character" w:customStyle="1" w:styleId="n-product-toolbaritem-label">
    <w:name w:val="n-product-toolbar__item-label"/>
    <w:basedOn w:val="DefaultParagraphFont"/>
    <w:uiPriority w:val="99"/>
    <w:rsid w:val="00812C2B"/>
    <w:rPr>
      <w:rFonts w:cs="Times New Roman"/>
    </w:rPr>
  </w:style>
  <w:style w:type="character" w:customStyle="1" w:styleId="n-product-tabscount">
    <w:name w:val="n-product-tabs__count"/>
    <w:basedOn w:val="DefaultParagraphFont"/>
    <w:uiPriority w:val="99"/>
    <w:rsid w:val="00812C2B"/>
    <w:rPr>
      <w:rFonts w:cs="Times New Roman"/>
    </w:rPr>
  </w:style>
  <w:style w:type="character" w:customStyle="1" w:styleId="n-product-specname-inner">
    <w:name w:val="n-product-spec__name-inner"/>
    <w:basedOn w:val="DefaultParagraphFont"/>
    <w:uiPriority w:val="99"/>
    <w:rsid w:val="00812C2B"/>
    <w:rPr>
      <w:rFonts w:cs="Times New Roman"/>
    </w:rPr>
  </w:style>
  <w:style w:type="character" w:customStyle="1" w:styleId="n-product-specvalue-inner">
    <w:name w:val="n-product-spec__value-inner"/>
    <w:basedOn w:val="DefaultParagraphFont"/>
    <w:uiPriority w:val="99"/>
    <w:rsid w:val="00812C2B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812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12C2B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076D8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F076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606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6693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7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6650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6823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606836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6653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56560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606745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6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679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6718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6817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606851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6833">
                  <w:marLeft w:val="0"/>
                  <w:marRight w:val="210"/>
                  <w:marTop w:val="0"/>
                  <w:marBottom w:val="0"/>
                  <w:divBdr>
                    <w:top w:val="single" w:sz="12" w:space="2" w:color="8CB400"/>
                    <w:left w:val="single" w:sz="12" w:space="2" w:color="8CB400"/>
                    <w:bottom w:val="single" w:sz="12" w:space="0" w:color="8CB400"/>
                    <w:right w:val="single" w:sz="2" w:space="0" w:color="8CB400"/>
                  </w:divBdr>
                  <w:divsChild>
                    <w:div w:id="156560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606756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6682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6728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6067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665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6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1565606867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0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60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60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606827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60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60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606819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6691">
                  <w:marLeft w:val="0"/>
                  <w:marRight w:val="210"/>
                  <w:marTop w:val="0"/>
                  <w:marBottom w:val="0"/>
                  <w:divBdr>
                    <w:top w:val="single" w:sz="12" w:space="2" w:color="F99F47"/>
                    <w:left w:val="single" w:sz="12" w:space="2" w:color="F99F47"/>
                    <w:bottom w:val="single" w:sz="12" w:space="0" w:color="F99F47"/>
                    <w:right w:val="single" w:sz="2" w:space="0" w:color="F99F47"/>
                  </w:divBdr>
                  <w:divsChild>
                    <w:div w:id="156560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606759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654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6671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56560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6067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06787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6818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6829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6068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66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606858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6832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56560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606821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668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6644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56560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6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6733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6838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6067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1565606738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0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60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60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60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60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606802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606852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6739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6866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6066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606825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6659">
                  <w:marLeft w:val="0"/>
                  <w:marRight w:val="210"/>
                  <w:marTop w:val="0"/>
                  <w:marBottom w:val="0"/>
                  <w:divBdr>
                    <w:top w:val="single" w:sz="12" w:space="2" w:color="8CB400"/>
                    <w:left w:val="single" w:sz="12" w:space="2" w:color="8CB400"/>
                    <w:bottom w:val="single" w:sz="12" w:space="0" w:color="8CB400"/>
                    <w:right w:val="single" w:sz="2" w:space="0" w:color="8CB400"/>
                  </w:divBdr>
                  <w:divsChild>
                    <w:div w:id="156560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6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6788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686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606722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6808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56560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6067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668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1565606657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0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60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60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60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60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606862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560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06752">
                          <w:marLeft w:val="270"/>
                          <w:marRight w:val="0"/>
                          <w:marTop w:val="255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60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60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60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560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60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606871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6770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678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606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606717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6720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56560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606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6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7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6853">
                  <w:marLeft w:val="1950"/>
                  <w:marRight w:val="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6703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0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60672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0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606790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6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667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671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68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606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668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66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67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67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68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6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66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66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67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67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6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149</TotalTime>
  <Pages>1</Pages>
  <Words>275</Words>
  <Characters>1572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Microsoft Office</cp:lastModifiedBy>
  <cp:revision>88</cp:revision>
  <cp:lastPrinted>2020-11-19T08:57:00Z</cp:lastPrinted>
  <dcterms:created xsi:type="dcterms:W3CDTF">2019-09-09T09:08:00Z</dcterms:created>
  <dcterms:modified xsi:type="dcterms:W3CDTF">2020-12-23T12:33:00Z</dcterms:modified>
</cp:coreProperties>
</file>