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3E" w:rsidRDefault="0053783E" w:rsidP="00E442FA">
      <w:pPr>
        <w:tabs>
          <w:tab w:val="left" w:pos="1358"/>
          <w:tab w:val="center" w:pos="5233"/>
        </w:tabs>
        <w:spacing w:after="0"/>
        <w:jc w:val="center"/>
      </w:pPr>
    </w:p>
    <w:p w:rsidR="0053783E" w:rsidRDefault="0053783E" w:rsidP="00E442FA">
      <w:pPr>
        <w:tabs>
          <w:tab w:val="left" w:pos="1358"/>
          <w:tab w:val="center" w:pos="5233"/>
        </w:tabs>
        <w:spacing w:after="0"/>
        <w:jc w:val="center"/>
      </w:pPr>
    </w:p>
    <w:p w:rsidR="0053783E" w:rsidRPr="00FF51EF" w:rsidRDefault="0053783E" w:rsidP="00E442FA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53783E" w:rsidRPr="00FF51EF" w:rsidRDefault="0053783E" w:rsidP="00F076D8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53783E" w:rsidRDefault="0053783E" w:rsidP="00F076D8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53783E" w:rsidRPr="00066F87" w:rsidRDefault="0053783E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53783E" w:rsidRPr="00066F87" w:rsidRDefault="0053783E" w:rsidP="00F076D8">
      <w:pPr>
        <w:spacing w:after="0" w:line="240" w:lineRule="auto"/>
        <w:rPr>
          <w:b/>
        </w:rPr>
      </w:pPr>
      <w:r>
        <w:t xml:space="preserve">Дисциплина___Основы информационной безопасности _______         Группа      </w:t>
      </w:r>
      <w:r>
        <w:rPr>
          <w:b/>
        </w:rPr>
        <w:t xml:space="preserve">1304 ктт  </w:t>
      </w:r>
      <w:r>
        <w:rPr>
          <w:sz w:val="16"/>
          <w:szCs w:val="16"/>
        </w:rPr>
        <w:t>зачет / экзамен</w:t>
      </w:r>
    </w:p>
    <w:p w:rsidR="0053783E" w:rsidRDefault="0053783E" w:rsidP="00F076D8">
      <w:pPr>
        <w:spacing w:after="0" w:line="240" w:lineRule="auto"/>
        <w:jc w:val="both"/>
      </w:pPr>
      <w:r>
        <w:t xml:space="preserve">Преподаватель ____Наумов В. А. ______________                              </w:t>
      </w:r>
      <w:r>
        <w:tab/>
        <w:t>Дата___23.12.2020 г. ______</w:t>
      </w:r>
    </w:p>
    <w:p w:rsidR="0053783E" w:rsidRDefault="0053783E" w:rsidP="00F076D8">
      <w:pPr>
        <w:spacing w:after="0" w:line="240" w:lineRule="auto"/>
        <w:jc w:val="both"/>
      </w:pPr>
    </w:p>
    <w:tbl>
      <w:tblPr>
        <w:tblW w:w="1095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146"/>
        <w:gridCol w:w="1843"/>
        <w:gridCol w:w="1417"/>
        <w:gridCol w:w="1276"/>
        <w:gridCol w:w="1735"/>
      </w:tblGrid>
      <w:tr w:rsidR="0053783E" w:rsidRPr="00FD55F2" w:rsidTr="00691BEA">
        <w:tc>
          <w:tcPr>
            <w:tcW w:w="533" w:type="dxa"/>
          </w:tcPr>
          <w:p w:rsidR="0053783E" w:rsidRPr="00F076D8" w:rsidRDefault="0053783E" w:rsidP="004C20FB">
            <w:pPr>
              <w:spacing w:after="0" w:line="240" w:lineRule="auto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146" w:type="dxa"/>
            <w:vAlign w:val="bottom"/>
          </w:tcPr>
          <w:p w:rsidR="0053783E" w:rsidRPr="00F076D8" w:rsidRDefault="0053783E" w:rsidP="004C20F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843" w:type="dxa"/>
          </w:tcPr>
          <w:p w:rsidR="0053783E" w:rsidRPr="00F076D8" w:rsidRDefault="0053783E" w:rsidP="004C20F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зачетной книжки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билета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Подпись преподавателя</w:t>
            </w:r>
          </w:p>
        </w:tc>
      </w:tr>
      <w:tr w:rsidR="0053783E" w:rsidRPr="00F076D8" w:rsidTr="00691BEA">
        <w:trPr>
          <w:trHeight w:val="106"/>
        </w:trPr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F076D8" w:rsidRDefault="0053783E" w:rsidP="00F076D8">
            <w:pPr>
              <w:jc w:val="center"/>
              <w:rPr>
                <w:b/>
                <w:i/>
                <w:szCs w:val="28"/>
              </w:rPr>
            </w:pPr>
            <w:r w:rsidRPr="00F076D8">
              <w:rPr>
                <w:b/>
                <w:i/>
                <w:szCs w:val="28"/>
              </w:rPr>
              <w:t>На базе 11 класса</w:t>
            </w:r>
          </w:p>
        </w:tc>
        <w:tc>
          <w:tcPr>
            <w:tcW w:w="1843" w:type="dxa"/>
          </w:tcPr>
          <w:p w:rsidR="0053783E" w:rsidRPr="00F076D8" w:rsidRDefault="0053783E" w:rsidP="004C20FB">
            <w:pPr>
              <w:pStyle w:val="NoSpacing"/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</w:tr>
      <w:tr w:rsidR="0053783E" w:rsidRPr="00F076D8" w:rsidTr="00691BEA">
        <w:trPr>
          <w:trHeight w:val="378"/>
        </w:trPr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Воробьев Кирилл Алексеевич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 w:rsidRPr="002B6C7F">
              <w:rPr>
                <w:iCs/>
                <w:color w:val="000000"/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iCs/>
                <w:color w:val="000000"/>
                <w:sz w:val="20"/>
                <w:szCs w:val="20"/>
              </w:rPr>
              <w:t>КОМ--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045/18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Галимович Дмитрий Дмитриевич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 w:rsidRPr="002B6C7F">
              <w:rPr>
                <w:iCs/>
                <w:color w:val="000000"/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iCs/>
                <w:color w:val="000000"/>
                <w:sz w:val="20"/>
                <w:szCs w:val="20"/>
              </w:rPr>
              <w:t>КОМ--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331/18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  <w:rPr>
                <w:b/>
                <w:i/>
              </w:rPr>
            </w:pPr>
            <w:r w:rsidRPr="00E442FA">
              <w:rPr>
                <w:color w:val="000000"/>
                <w:shd w:val="clear" w:color="auto" w:fill="FFFFFF"/>
              </w:rPr>
              <w:t xml:space="preserve">Драгуцан Кирилл Лилианович   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 w:rsidRPr="002B6C7F">
              <w:rPr>
                <w:iCs/>
                <w:color w:val="000000"/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iCs/>
                <w:color w:val="000000"/>
                <w:sz w:val="20"/>
                <w:szCs w:val="20"/>
              </w:rPr>
              <w:t>КОМ--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638/18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Дынин Алексей Андреевич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 w:rsidRPr="002B6C7F">
              <w:rPr>
                <w:iCs/>
                <w:color w:val="000000"/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iCs/>
                <w:color w:val="000000"/>
                <w:sz w:val="20"/>
                <w:szCs w:val="20"/>
              </w:rPr>
              <w:t>КОМ--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199/18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AE3E1B">
            <w:pPr>
              <w:pStyle w:val="NoSpacing"/>
              <w:ind w:left="34"/>
            </w:pPr>
            <w:r w:rsidRPr="00E442FA">
              <w:t>Карпов Илья Александрович</w:t>
            </w:r>
          </w:p>
        </w:tc>
        <w:tc>
          <w:tcPr>
            <w:tcW w:w="1843" w:type="dxa"/>
          </w:tcPr>
          <w:p w:rsidR="0053783E" w:rsidRPr="00D05BBC" w:rsidRDefault="0053783E" w:rsidP="00AE3E1B">
            <w:pPr>
              <w:pStyle w:val="NoSpacing"/>
              <w:rPr>
                <w:sz w:val="20"/>
                <w:szCs w:val="20"/>
                <w:lang w:val="en-US"/>
              </w:rPr>
            </w:pPr>
            <w:r w:rsidRPr="00D05BBC">
              <w:rPr>
                <w:sz w:val="20"/>
                <w:szCs w:val="20"/>
                <w:lang w:val="en-US"/>
              </w:rPr>
              <w:t xml:space="preserve">97 </w:t>
            </w:r>
            <w:r w:rsidRPr="00D05BBC">
              <w:rPr>
                <w:sz w:val="20"/>
                <w:szCs w:val="20"/>
              </w:rPr>
              <w:t>ЛОГ</w:t>
            </w:r>
            <w:r w:rsidRPr="00D05BBC">
              <w:rPr>
                <w:rFonts w:ascii="Calibri" w:hAnsi="Calibri" w:cs="Calibri"/>
                <w:iCs/>
                <w:color w:val="000000"/>
                <w:sz w:val="20"/>
                <w:szCs w:val="20"/>
                <w:lang w:eastAsia="en-US"/>
              </w:rPr>
              <w:t>-</w:t>
            </w:r>
            <w:r w:rsidRPr="00D05BB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eastAsia="en-US"/>
              </w:rPr>
              <w:t>234/17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Курапов Александр Викторович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 w:rsidRPr="002B6C7F">
              <w:rPr>
                <w:iCs/>
                <w:color w:val="000000"/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iCs/>
                <w:color w:val="000000"/>
                <w:sz w:val="20"/>
                <w:szCs w:val="20"/>
              </w:rPr>
              <w:t>КОМ--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206/18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Нестеров Александр Павлович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418/18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Никитин Михаил Вячеславович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306/18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Островский Даниил Сергеевич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409/18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Поздняков Максим Алексеевич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422/18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Седов Никита Романович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138/18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Смирнов Андрей Ильич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245/18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Сычёв Егор Дмитриевич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406/18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Хизбуллин Роман Владимирович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388/18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jc w:val="center"/>
              <w:rPr>
                <w:b/>
                <w:i/>
              </w:rPr>
            </w:pPr>
            <w:r w:rsidRPr="00E442FA">
              <w:rPr>
                <w:b/>
                <w:i/>
              </w:rPr>
              <w:t>На базе 10 класса</w:t>
            </w:r>
          </w:p>
        </w:tc>
        <w:tc>
          <w:tcPr>
            <w:tcW w:w="1843" w:type="dxa"/>
          </w:tcPr>
          <w:p w:rsidR="0053783E" w:rsidRPr="002B6C7F" w:rsidRDefault="0053783E" w:rsidP="00CF7C07"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Белоус Дмитрий Александрович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449/18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Величко Данил Александрович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605/18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Евлашев Андрей Владимирович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014/18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Зайцев Павел Николаевич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101/18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Ильичев Андрей Дмитриевич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015/18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Козлова Светлана Михайловна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399/18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Оганесян Апкар Каренович</w:t>
            </w:r>
          </w:p>
        </w:tc>
        <w:tc>
          <w:tcPr>
            <w:tcW w:w="1843" w:type="dxa"/>
          </w:tcPr>
          <w:p w:rsidR="0053783E" w:rsidRPr="002B6C7F" w:rsidRDefault="0053783E" w:rsidP="00691BEA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538/18</w:t>
            </w:r>
          </w:p>
        </w:tc>
        <w:tc>
          <w:tcPr>
            <w:tcW w:w="1417" w:type="dxa"/>
          </w:tcPr>
          <w:p w:rsidR="0053783E" w:rsidRPr="00F076D8" w:rsidRDefault="0053783E" w:rsidP="00CC33EB"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(отл.)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Щербаков Данил Сергеевич</w:t>
            </w:r>
          </w:p>
        </w:tc>
        <w:tc>
          <w:tcPr>
            <w:tcW w:w="1843" w:type="dxa"/>
          </w:tcPr>
          <w:p w:rsidR="0053783E" w:rsidRPr="002B6C7F" w:rsidRDefault="0053783E" w:rsidP="002B6C7F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011/18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53783E" w:rsidRPr="00F076D8" w:rsidTr="00691BEA">
        <w:tc>
          <w:tcPr>
            <w:tcW w:w="533" w:type="dxa"/>
          </w:tcPr>
          <w:p w:rsidR="0053783E" w:rsidRPr="00F076D8" w:rsidRDefault="0053783E" w:rsidP="00F076D8">
            <w:pPr>
              <w:pStyle w:val="NoSpacing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</w:tcPr>
          <w:p w:rsidR="0053783E" w:rsidRPr="00E442FA" w:rsidRDefault="0053783E" w:rsidP="00F076D8">
            <w:pPr>
              <w:pStyle w:val="NoSpacing"/>
            </w:pPr>
            <w:r w:rsidRPr="00E442FA">
              <w:t>Яковенко Дарья Сергеевна</w:t>
            </w:r>
          </w:p>
        </w:tc>
        <w:tc>
          <w:tcPr>
            <w:tcW w:w="1843" w:type="dxa"/>
          </w:tcPr>
          <w:p w:rsidR="0053783E" w:rsidRPr="002B6C7F" w:rsidRDefault="0053783E" w:rsidP="002B6C7F">
            <w:pPr>
              <w:pStyle w:val="NoSpacing"/>
              <w:rPr>
                <w:sz w:val="20"/>
                <w:szCs w:val="20"/>
              </w:rPr>
            </w:pPr>
            <w:r w:rsidRPr="002B6C7F">
              <w:rPr>
                <w:sz w:val="20"/>
                <w:szCs w:val="20"/>
                <w:lang w:val="en-US"/>
              </w:rPr>
              <w:t xml:space="preserve">97 </w:t>
            </w:r>
            <w:r w:rsidRPr="002B6C7F">
              <w:rPr>
                <w:sz w:val="20"/>
                <w:szCs w:val="20"/>
              </w:rPr>
              <w:t>КОМ-</w:t>
            </w:r>
            <w:r w:rsidRPr="002B6C7F">
              <w:rPr>
                <w:i/>
                <w:iCs/>
                <w:color w:val="000000"/>
                <w:sz w:val="20"/>
                <w:szCs w:val="20"/>
              </w:rPr>
              <w:t>208/16</w:t>
            </w:r>
          </w:p>
        </w:tc>
        <w:tc>
          <w:tcPr>
            <w:tcW w:w="1417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Н/О</w:t>
            </w:r>
          </w:p>
        </w:tc>
        <w:tc>
          <w:tcPr>
            <w:tcW w:w="1276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</w:tcPr>
          <w:p w:rsidR="0053783E" w:rsidRPr="00F076D8" w:rsidRDefault="0053783E" w:rsidP="004C20FB"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</w:tbl>
    <w:p w:rsidR="0053783E" w:rsidRDefault="0053783E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53783E" w:rsidRDefault="0053783E" w:rsidP="00F076D8">
      <w:pPr>
        <w:spacing w:after="0" w:line="240" w:lineRule="auto"/>
        <w:jc w:val="center"/>
        <w:rPr>
          <w:b/>
          <w:sz w:val="22"/>
          <w:szCs w:val="22"/>
        </w:rPr>
      </w:pPr>
      <w:r w:rsidRPr="00F076D8">
        <w:rPr>
          <w:b/>
          <w:sz w:val="22"/>
          <w:szCs w:val="22"/>
        </w:rPr>
        <w:t>ИТОГИ   ЗАЧЕТА / ЭКЗАМЕНА</w:t>
      </w:r>
    </w:p>
    <w:p w:rsidR="0053783E" w:rsidRDefault="0053783E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53783E" w:rsidRPr="00F076D8" w:rsidRDefault="0053783E" w:rsidP="00F076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w:pict>
          <v:line id="_x0000_s1026" style="position:absolute;left:0;text-align:left;z-index:251658240;visibility:visible" from="0,5.55pt" to="486pt,5.55pt" strokeweight="2.25pt"/>
        </w:pict>
      </w: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53783E" w:rsidRPr="00F076D8" w:rsidTr="00691BEA">
        <w:tc>
          <w:tcPr>
            <w:tcW w:w="251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25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215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1979" w:type="dxa"/>
          </w:tcPr>
          <w:p w:rsidR="0053783E" w:rsidRPr="00F076D8" w:rsidRDefault="0053783E" w:rsidP="004C20FB">
            <w:pPr>
              <w:spacing w:after="0"/>
              <w:ind w:right="-108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Не явилось</w:t>
            </w:r>
          </w:p>
        </w:tc>
      </w:tr>
      <w:tr w:rsidR="0053783E" w:rsidRPr="00F076D8" w:rsidTr="00691BEA">
        <w:trPr>
          <w:trHeight w:val="480"/>
        </w:trPr>
        <w:tc>
          <w:tcPr>
            <w:tcW w:w="2519" w:type="dxa"/>
          </w:tcPr>
          <w:p w:rsidR="0053783E" w:rsidRPr="00F076D8" w:rsidRDefault="0053783E" w:rsidP="004C20F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23 (8)</w:t>
            </w:r>
          </w:p>
        </w:tc>
        <w:tc>
          <w:tcPr>
            <w:tcW w:w="143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79" w:type="dxa"/>
          </w:tcPr>
          <w:p w:rsidR="0053783E" w:rsidRPr="00F076D8" w:rsidRDefault="0053783E" w:rsidP="004C20F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</w:tcPr>
          <w:p w:rsidR="0053783E" w:rsidRPr="00F076D8" w:rsidRDefault="0053783E" w:rsidP="004C20F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</w:tr>
    </w:tbl>
    <w:p w:rsidR="0053783E" w:rsidRDefault="0053783E" w:rsidP="00691BEA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53783E" w:rsidRPr="00695F62" w:rsidRDefault="0053783E" w:rsidP="00F076D8">
      <w:pPr>
        <w:jc w:val="center"/>
        <w:rPr>
          <w:szCs w:val="40"/>
        </w:rPr>
      </w:pPr>
    </w:p>
    <w:sectPr w:rsidR="0053783E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24FE6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53BD7"/>
    <w:multiLevelType w:val="hybridMultilevel"/>
    <w:tmpl w:val="EFCAC0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B01"/>
    <w:rsid w:val="00001B20"/>
    <w:rsid w:val="0004679D"/>
    <w:rsid w:val="00065760"/>
    <w:rsid w:val="00066F87"/>
    <w:rsid w:val="00081A88"/>
    <w:rsid w:val="000C2BED"/>
    <w:rsid w:val="000E5C68"/>
    <w:rsid w:val="00110786"/>
    <w:rsid w:val="001505DA"/>
    <w:rsid w:val="001649A0"/>
    <w:rsid w:val="001B0359"/>
    <w:rsid w:val="001D1888"/>
    <w:rsid w:val="0022284D"/>
    <w:rsid w:val="00222BFC"/>
    <w:rsid w:val="0023130F"/>
    <w:rsid w:val="00247A66"/>
    <w:rsid w:val="002A6D2D"/>
    <w:rsid w:val="002B6C7F"/>
    <w:rsid w:val="002E501D"/>
    <w:rsid w:val="002F2DA7"/>
    <w:rsid w:val="003013EE"/>
    <w:rsid w:val="00353B7C"/>
    <w:rsid w:val="00407A50"/>
    <w:rsid w:val="00467B01"/>
    <w:rsid w:val="00470E96"/>
    <w:rsid w:val="004804A2"/>
    <w:rsid w:val="004C20FB"/>
    <w:rsid w:val="004F683F"/>
    <w:rsid w:val="00505D00"/>
    <w:rsid w:val="0053783E"/>
    <w:rsid w:val="00550BD3"/>
    <w:rsid w:val="0058485F"/>
    <w:rsid w:val="005A6AD3"/>
    <w:rsid w:val="0060381E"/>
    <w:rsid w:val="0062058C"/>
    <w:rsid w:val="006544D1"/>
    <w:rsid w:val="00662820"/>
    <w:rsid w:val="00685E38"/>
    <w:rsid w:val="00691BEA"/>
    <w:rsid w:val="00695F62"/>
    <w:rsid w:val="007005C6"/>
    <w:rsid w:val="007658F1"/>
    <w:rsid w:val="007668AC"/>
    <w:rsid w:val="00767D64"/>
    <w:rsid w:val="00777812"/>
    <w:rsid w:val="007A644A"/>
    <w:rsid w:val="007E2740"/>
    <w:rsid w:val="007E457C"/>
    <w:rsid w:val="00812C2B"/>
    <w:rsid w:val="0082608C"/>
    <w:rsid w:val="00835B3D"/>
    <w:rsid w:val="008D1DAB"/>
    <w:rsid w:val="008F6299"/>
    <w:rsid w:val="008F6C1D"/>
    <w:rsid w:val="00963C2B"/>
    <w:rsid w:val="009A0C52"/>
    <w:rsid w:val="009A2BE0"/>
    <w:rsid w:val="009F49AF"/>
    <w:rsid w:val="00A5275F"/>
    <w:rsid w:val="00AA6791"/>
    <w:rsid w:val="00AE3E1B"/>
    <w:rsid w:val="00B9535E"/>
    <w:rsid w:val="00BC3BBA"/>
    <w:rsid w:val="00BD7274"/>
    <w:rsid w:val="00CA272D"/>
    <w:rsid w:val="00CC33EB"/>
    <w:rsid w:val="00CD6397"/>
    <w:rsid w:val="00CF7C07"/>
    <w:rsid w:val="00D01F02"/>
    <w:rsid w:val="00D05BBC"/>
    <w:rsid w:val="00D4774C"/>
    <w:rsid w:val="00D72BB5"/>
    <w:rsid w:val="00D75586"/>
    <w:rsid w:val="00D93D5E"/>
    <w:rsid w:val="00E442FA"/>
    <w:rsid w:val="00E6168C"/>
    <w:rsid w:val="00E915AC"/>
    <w:rsid w:val="00EB7831"/>
    <w:rsid w:val="00EC3EBE"/>
    <w:rsid w:val="00F076D8"/>
    <w:rsid w:val="00F13292"/>
    <w:rsid w:val="00F174F4"/>
    <w:rsid w:val="00F178DE"/>
    <w:rsid w:val="00F9632C"/>
    <w:rsid w:val="00FD0A8F"/>
    <w:rsid w:val="00FD55F2"/>
    <w:rsid w:val="00FE6742"/>
    <w:rsid w:val="00FF069F"/>
    <w:rsid w:val="00FF5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6D8"/>
    <w:pPr>
      <w:spacing w:after="200" w:line="276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12C2B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12C2B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rsid w:val="00812C2B"/>
    <w:rPr>
      <w:rFonts w:cs="Times New Roman"/>
      <w:color w:val="0000FF"/>
      <w:u w:val="single"/>
    </w:rPr>
  </w:style>
  <w:style w:type="character" w:customStyle="1" w:styleId="n-product-toolbaritem-label">
    <w:name w:val="n-product-toolbar__item-label"/>
    <w:basedOn w:val="DefaultParagraphFont"/>
    <w:uiPriority w:val="99"/>
    <w:rsid w:val="00812C2B"/>
    <w:rPr>
      <w:rFonts w:cs="Times New Roman"/>
    </w:rPr>
  </w:style>
  <w:style w:type="character" w:customStyle="1" w:styleId="n-product-tabscount">
    <w:name w:val="n-product-tabs__count"/>
    <w:basedOn w:val="DefaultParagraphFont"/>
    <w:uiPriority w:val="99"/>
    <w:rsid w:val="00812C2B"/>
    <w:rPr>
      <w:rFonts w:cs="Times New Roman"/>
    </w:rPr>
  </w:style>
  <w:style w:type="character" w:customStyle="1" w:styleId="n-product-specname-inner">
    <w:name w:val="n-product-spec__name-inner"/>
    <w:basedOn w:val="DefaultParagraphFont"/>
    <w:uiPriority w:val="99"/>
    <w:rsid w:val="00812C2B"/>
    <w:rPr>
      <w:rFonts w:cs="Times New Roman"/>
    </w:rPr>
  </w:style>
  <w:style w:type="character" w:customStyle="1" w:styleId="n-product-specvalue-inner">
    <w:name w:val="n-product-spec__value-inner"/>
    <w:basedOn w:val="DefaultParagraphFont"/>
    <w:uiPriority w:val="99"/>
    <w:rsid w:val="00812C2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2C2B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076D8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F07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6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0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2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19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21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2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659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6312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1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9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192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224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207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2659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631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5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10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265963240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3202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9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963194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6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2659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6313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3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47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659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3163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19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20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23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20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659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6319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44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20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659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10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212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265963114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317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6322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11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23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320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35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2659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16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23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098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659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26596303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3235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9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128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9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6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63244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14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15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3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309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9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659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226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79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31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166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0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0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31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0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0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0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1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0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0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1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145</TotalTime>
  <Pages>1</Pages>
  <Words>328</Words>
  <Characters>1876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Microsoft Office</cp:lastModifiedBy>
  <cp:revision>46</cp:revision>
  <cp:lastPrinted>2018-08-29T11:26:00Z</cp:lastPrinted>
  <dcterms:created xsi:type="dcterms:W3CDTF">2018-10-05T10:32:00Z</dcterms:created>
  <dcterms:modified xsi:type="dcterms:W3CDTF">2020-12-23T12:33:00Z</dcterms:modified>
</cp:coreProperties>
</file>